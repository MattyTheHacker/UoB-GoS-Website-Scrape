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9F485" w14:textId="77777777" w:rsidR="00E90399" w:rsidRPr="00E90399" w:rsidRDefault="00E90399" w:rsidP="00E90399">
      <w:pPr>
        <w:pStyle w:val="Default"/>
        <w:rPr>
          <w:rFonts w:ascii="Arial" w:hAnsi="Arial" w:cs="Arial"/>
          <w:b/>
          <w:bCs/>
          <w:u w:val="single"/>
        </w:rPr>
      </w:pPr>
      <w:r w:rsidRPr="00E90399">
        <w:rPr>
          <w:rFonts w:ascii="Arial" w:hAnsi="Arial" w:cs="Arial"/>
          <w:b/>
          <w:bCs/>
          <w:u w:val="single"/>
        </w:rPr>
        <w:t>Job Description</w:t>
      </w:r>
    </w:p>
    <w:p w14:paraId="7EF65CB7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4C4FE6D8" w14:textId="77777777" w:rsidR="00E90399" w:rsidRPr="00E90399" w:rsidRDefault="00E90399" w:rsidP="00E90399">
      <w:pPr>
        <w:pStyle w:val="Default"/>
        <w:rPr>
          <w:rFonts w:ascii="Arial" w:hAnsi="Arial" w:cs="Arial"/>
        </w:rPr>
      </w:pPr>
      <w:r w:rsidRPr="00E90399">
        <w:rPr>
          <w:rFonts w:ascii="Arial" w:hAnsi="Arial" w:cs="Arial"/>
          <w:b/>
        </w:rPr>
        <w:t xml:space="preserve">Job Title: </w:t>
      </w:r>
      <w:r w:rsidRPr="00E90399">
        <w:rPr>
          <w:rFonts w:ascii="Arial" w:hAnsi="Arial" w:cs="Arial"/>
          <w:b/>
        </w:rPr>
        <w:tab/>
      </w:r>
      <w:r w:rsidRPr="00E90399">
        <w:rPr>
          <w:rFonts w:ascii="Arial" w:hAnsi="Arial" w:cs="Arial"/>
          <w:b/>
        </w:rPr>
        <w:tab/>
      </w:r>
      <w:r w:rsidRPr="00E90399">
        <w:rPr>
          <w:rFonts w:ascii="Arial" w:hAnsi="Arial" w:cs="Arial"/>
          <w:b/>
        </w:rPr>
        <w:tab/>
      </w:r>
      <w:r w:rsidRPr="00E90399">
        <w:rPr>
          <w:rFonts w:ascii="Arial" w:hAnsi="Arial" w:cs="Arial"/>
        </w:rPr>
        <w:t>Technical Services Assistant</w:t>
      </w:r>
    </w:p>
    <w:p w14:paraId="3057CACE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330C0E9D" w14:textId="21426CFE" w:rsidR="00E90399" w:rsidRPr="00E90399" w:rsidRDefault="00E90399" w:rsidP="00E90399">
      <w:pPr>
        <w:pStyle w:val="Default"/>
        <w:rPr>
          <w:rFonts w:ascii="Arial" w:hAnsi="Arial" w:cs="Arial"/>
        </w:rPr>
      </w:pPr>
      <w:r w:rsidRPr="00E90399">
        <w:rPr>
          <w:rFonts w:ascii="Arial" w:hAnsi="Arial" w:cs="Arial"/>
          <w:b/>
        </w:rPr>
        <w:t xml:space="preserve">Responsible to: </w:t>
      </w:r>
      <w:r w:rsidRPr="00E90399">
        <w:rPr>
          <w:rFonts w:ascii="Arial" w:hAnsi="Arial" w:cs="Arial"/>
          <w:b/>
        </w:rPr>
        <w:tab/>
      </w:r>
      <w:r w:rsidRPr="00E90399">
        <w:rPr>
          <w:rFonts w:ascii="Arial" w:hAnsi="Arial" w:cs="Arial"/>
          <w:b/>
        </w:rPr>
        <w:tab/>
      </w:r>
      <w:r w:rsidRPr="00E90399">
        <w:rPr>
          <w:rFonts w:ascii="Arial" w:hAnsi="Arial" w:cs="Arial"/>
        </w:rPr>
        <w:t>Tech Services Coordinator</w:t>
      </w:r>
      <w:r w:rsidR="00346089">
        <w:rPr>
          <w:rFonts w:ascii="Arial" w:hAnsi="Arial" w:cs="Arial"/>
        </w:rPr>
        <w:t>/ Deputy Venues Manager</w:t>
      </w:r>
      <w:r w:rsidRPr="00E90399">
        <w:rPr>
          <w:rFonts w:ascii="Arial" w:hAnsi="Arial" w:cs="Arial"/>
        </w:rPr>
        <w:t xml:space="preserve"> </w:t>
      </w:r>
    </w:p>
    <w:p w14:paraId="70996557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47D19F4F" w14:textId="0C5C1EFF" w:rsidR="00E90399" w:rsidRPr="00E90399" w:rsidRDefault="00E90399" w:rsidP="00E90399">
      <w:pPr>
        <w:pStyle w:val="Default"/>
        <w:ind w:left="2880" w:hanging="2880"/>
        <w:jc w:val="both"/>
        <w:rPr>
          <w:rFonts w:ascii="Arial" w:hAnsi="Arial" w:cs="Arial"/>
        </w:rPr>
      </w:pPr>
      <w:r w:rsidRPr="00E90399">
        <w:rPr>
          <w:rFonts w:ascii="Arial" w:hAnsi="Arial" w:cs="Arial"/>
          <w:b/>
        </w:rPr>
        <w:t>Outline of Post:</w:t>
      </w:r>
      <w:r w:rsidRPr="00E90399">
        <w:rPr>
          <w:rFonts w:ascii="Arial" w:hAnsi="Arial" w:cs="Arial"/>
          <w:b/>
        </w:rPr>
        <w:tab/>
      </w:r>
      <w:r w:rsidRPr="00E90399">
        <w:rPr>
          <w:rFonts w:ascii="Arial" w:hAnsi="Arial" w:cs="Arial"/>
        </w:rPr>
        <w:t>To work as part of the Tech Services</w:t>
      </w:r>
      <w:r w:rsidR="00346089">
        <w:rPr>
          <w:rFonts w:ascii="Arial" w:hAnsi="Arial" w:cs="Arial"/>
        </w:rPr>
        <w:t>/Venues</w:t>
      </w:r>
      <w:r w:rsidRPr="00E90399">
        <w:rPr>
          <w:rFonts w:ascii="Arial" w:hAnsi="Arial" w:cs="Arial"/>
        </w:rPr>
        <w:t xml:space="preserve"> team to provide a professional standard of technical support and customer service for a variety of Guild and external events.</w:t>
      </w:r>
    </w:p>
    <w:p w14:paraId="4FD97855" w14:textId="77777777" w:rsidR="00E90399" w:rsidRPr="00E90399" w:rsidRDefault="00E90399" w:rsidP="00E90399">
      <w:pPr>
        <w:pStyle w:val="Default"/>
        <w:rPr>
          <w:rFonts w:ascii="Arial" w:hAnsi="Arial" w:cs="Arial"/>
          <w:b/>
        </w:rPr>
      </w:pPr>
    </w:p>
    <w:p w14:paraId="64EA3E87" w14:textId="6FFB80A1" w:rsidR="00E90399" w:rsidRPr="00E90399" w:rsidRDefault="00E90399" w:rsidP="00E90399">
      <w:pPr>
        <w:pStyle w:val="Default"/>
        <w:rPr>
          <w:rFonts w:ascii="Arial" w:hAnsi="Arial" w:cs="Arial"/>
        </w:rPr>
      </w:pPr>
      <w:r w:rsidRPr="00E90399">
        <w:rPr>
          <w:rFonts w:ascii="Arial" w:hAnsi="Arial" w:cs="Arial"/>
          <w:b/>
        </w:rPr>
        <w:t>Hours:</w:t>
      </w:r>
      <w:r w:rsidRPr="00E90399">
        <w:rPr>
          <w:rFonts w:ascii="Arial" w:hAnsi="Arial" w:cs="Arial"/>
        </w:rPr>
        <w:t xml:space="preserve"> </w:t>
      </w:r>
      <w:r w:rsidRPr="00E90399">
        <w:rPr>
          <w:rFonts w:ascii="Arial" w:hAnsi="Arial" w:cs="Arial"/>
        </w:rPr>
        <w:tab/>
      </w:r>
      <w:r w:rsidRPr="00E90399">
        <w:rPr>
          <w:rFonts w:ascii="Arial" w:hAnsi="Arial" w:cs="Arial"/>
        </w:rPr>
        <w:tab/>
      </w:r>
      <w:r w:rsidRPr="00E90399">
        <w:rPr>
          <w:rFonts w:ascii="Arial" w:hAnsi="Arial" w:cs="Arial"/>
        </w:rPr>
        <w:tab/>
        <w:t>Able to work a minimum of 5-16 hou</w:t>
      </w:r>
      <w:bookmarkStart w:id="0" w:name="_GoBack"/>
      <w:bookmarkEnd w:id="0"/>
      <w:r w:rsidRPr="00E90399">
        <w:rPr>
          <w:rFonts w:ascii="Arial" w:hAnsi="Arial" w:cs="Arial"/>
        </w:rPr>
        <w:t xml:space="preserve">rs per week. </w:t>
      </w:r>
    </w:p>
    <w:p w14:paraId="096D9F3B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4D825A46" w14:textId="77777777" w:rsidR="00E90399" w:rsidRPr="00E90399" w:rsidRDefault="00E90399" w:rsidP="00E90399">
      <w:pPr>
        <w:pStyle w:val="Default"/>
        <w:rPr>
          <w:rFonts w:ascii="Arial" w:hAnsi="Arial" w:cs="Arial"/>
          <w:b/>
          <w:bCs/>
        </w:rPr>
      </w:pPr>
      <w:r w:rsidRPr="00E90399">
        <w:rPr>
          <w:rFonts w:ascii="Arial" w:hAnsi="Arial" w:cs="Arial"/>
          <w:b/>
          <w:bCs/>
        </w:rPr>
        <w:t xml:space="preserve">Duties and Responsibilities: </w:t>
      </w:r>
    </w:p>
    <w:p w14:paraId="1CCDFFFB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25E1FDC7" w14:textId="77777777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>To work individually or as part of a team to provide technical event production (sound and lighting) for Guild events including club nights, live music and large scale events including Guild Awards and Grad Ball.</w:t>
      </w:r>
    </w:p>
    <w:p w14:paraId="69D17A9B" w14:textId="77777777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>To work individually or as part of a team to provide technical support for student group and society events including theatre, live music and formal events both in and outside the Guild.</w:t>
      </w:r>
    </w:p>
    <w:p w14:paraId="245978CF" w14:textId="7C708D12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>To operat</w:t>
      </w:r>
      <w:r w:rsidR="00346089">
        <w:rPr>
          <w:rFonts w:ascii="Arial" w:hAnsi="Arial" w:cs="Arial"/>
        </w:rPr>
        <w:t>e</w:t>
      </w:r>
      <w:r w:rsidR="00F01F81">
        <w:rPr>
          <w:rFonts w:ascii="Arial" w:hAnsi="Arial" w:cs="Arial"/>
        </w:rPr>
        <w:t xml:space="preserve"> </w:t>
      </w:r>
      <w:r w:rsidRPr="00E90399">
        <w:rPr>
          <w:rFonts w:ascii="Arial" w:hAnsi="Arial" w:cs="Arial"/>
        </w:rPr>
        <w:t>the technical equipment used within the Guild’s venues.</w:t>
      </w:r>
    </w:p>
    <w:p w14:paraId="177C5147" w14:textId="10579029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 xml:space="preserve">To </w:t>
      </w:r>
      <w:r w:rsidR="00346089">
        <w:rPr>
          <w:rFonts w:ascii="Arial" w:hAnsi="Arial" w:cs="Arial"/>
        </w:rPr>
        <w:t xml:space="preserve">ensure the </w:t>
      </w:r>
      <w:r w:rsidRPr="00E90399">
        <w:rPr>
          <w:rFonts w:ascii="Arial" w:hAnsi="Arial" w:cs="Arial"/>
        </w:rPr>
        <w:t>security and housekeeping of backstage</w:t>
      </w:r>
      <w:r w:rsidR="00346089">
        <w:rPr>
          <w:rFonts w:ascii="Arial" w:hAnsi="Arial" w:cs="Arial"/>
        </w:rPr>
        <w:t>/tech</w:t>
      </w:r>
      <w:r w:rsidRPr="00E90399">
        <w:rPr>
          <w:rFonts w:ascii="Arial" w:hAnsi="Arial" w:cs="Arial"/>
        </w:rPr>
        <w:t xml:space="preserve"> area</w:t>
      </w:r>
      <w:r w:rsidR="00346089">
        <w:rPr>
          <w:rFonts w:ascii="Arial" w:hAnsi="Arial" w:cs="Arial"/>
        </w:rPr>
        <w:t xml:space="preserve">s are observed. </w:t>
      </w:r>
      <w:r w:rsidRPr="00E90399">
        <w:rPr>
          <w:rFonts w:ascii="Arial" w:hAnsi="Arial" w:cs="Arial"/>
        </w:rPr>
        <w:t>.</w:t>
      </w:r>
    </w:p>
    <w:p w14:paraId="1746CD7D" w14:textId="77777777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>To observe Guild Health &amp; Safety Procedures</w:t>
      </w:r>
    </w:p>
    <w:p w14:paraId="1245ECD6" w14:textId="7FFCE6FE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>To work to ensure the smooth running of events.</w:t>
      </w:r>
    </w:p>
    <w:p w14:paraId="1F9B789A" w14:textId="77777777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>To attend work wearing the uniform provided, and where appropriate, the necessary personal protective equipment.</w:t>
      </w:r>
    </w:p>
    <w:p w14:paraId="2A6E81E4" w14:textId="77777777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>To maintain a flexible approach to working duties and times</w:t>
      </w:r>
    </w:p>
    <w:p w14:paraId="170A7A61" w14:textId="77777777" w:rsidR="00E90399" w:rsidRPr="00E90399" w:rsidRDefault="00E90399" w:rsidP="00E90399">
      <w:pPr>
        <w:pStyle w:val="Default"/>
        <w:numPr>
          <w:ilvl w:val="0"/>
          <w:numId w:val="5"/>
        </w:numPr>
        <w:spacing w:after="271"/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 xml:space="preserve">To attend and complete compulsory training as required. </w:t>
      </w:r>
    </w:p>
    <w:p w14:paraId="08059610" w14:textId="77777777" w:rsidR="00E90399" w:rsidRPr="00E90399" w:rsidRDefault="00E90399" w:rsidP="00E90399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E90399">
        <w:rPr>
          <w:rFonts w:ascii="Arial" w:hAnsi="Arial" w:cs="Arial"/>
        </w:rPr>
        <w:t>To carry out other duties which naturally fall within the reasonable expectations of the post.</w:t>
      </w:r>
    </w:p>
    <w:p w14:paraId="595A877A" w14:textId="77777777" w:rsidR="00E90399" w:rsidRPr="00E90399" w:rsidRDefault="00E90399" w:rsidP="00E90399">
      <w:pPr>
        <w:pStyle w:val="Default"/>
        <w:pageBreakBefore/>
        <w:rPr>
          <w:rFonts w:ascii="Arial" w:hAnsi="Arial" w:cs="Arial"/>
          <w:u w:val="single"/>
        </w:rPr>
      </w:pPr>
      <w:r w:rsidRPr="00E90399">
        <w:rPr>
          <w:rFonts w:ascii="Arial" w:hAnsi="Arial" w:cs="Arial"/>
          <w:b/>
          <w:bCs/>
          <w:u w:val="single"/>
        </w:rPr>
        <w:lastRenderedPageBreak/>
        <w:t>Person Specification</w:t>
      </w:r>
    </w:p>
    <w:p w14:paraId="010C3ED9" w14:textId="77777777" w:rsidR="00E90399" w:rsidRPr="00E90399" w:rsidRDefault="00E90399" w:rsidP="00E90399">
      <w:pPr>
        <w:pStyle w:val="Default"/>
        <w:rPr>
          <w:rFonts w:ascii="Arial" w:hAnsi="Arial" w:cs="Arial"/>
          <w:b/>
          <w:bCs/>
          <w:i/>
          <w:iCs/>
        </w:rPr>
      </w:pPr>
    </w:p>
    <w:p w14:paraId="4DD3B10C" w14:textId="77777777" w:rsidR="00E90399" w:rsidRPr="00E90399" w:rsidRDefault="00E90399" w:rsidP="00E90399">
      <w:pPr>
        <w:pStyle w:val="Default"/>
        <w:rPr>
          <w:rFonts w:ascii="Arial" w:hAnsi="Arial" w:cs="Arial"/>
        </w:rPr>
      </w:pPr>
      <w:r w:rsidRPr="00E90399">
        <w:rPr>
          <w:rFonts w:ascii="Arial" w:hAnsi="Arial" w:cs="Arial"/>
          <w:bCs/>
          <w:iCs/>
        </w:rPr>
        <w:t xml:space="preserve">The person specification describes the knowledge, experience &amp; abilities that the Guild is looking for in the student staff we employ. To be successful, during the selection process (application form &amp; interview) you should demonstrate: </w:t>
      </w:r>
    </w:p>
    <w:p w14:paraId="4D3BE543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0DD720B9" w14:textId="77777777" w:rsidR="00E90399" w:rsidRPr="00E90399" w:rsidRDefault="00E90399" w:rsidP="00E90399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E90399">
        <w:rPr>
          <w:rFonts w:ascii="Arial" w:hAnsi="Arial" w:cs="Arial"/>
        </w:rPr>
        <w:t xml:space="preserve">Strong customer service focus with an awareness of your impact on the customer experience </w:t>
      </w:r>
    </w:p>
    <w:p w14:paraId="110F0378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0804D728" w14:textId="77777777" w:rsidR="00E90399" w:rsidRPr="00E90399" w:rsidRDefault="00E90399" w:rsidP="00E90399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E90399">
        <w:rPr>
          <w:rFonts w:ascii="Arial" w:hAnsi="Arial" w:cs="Arial"/>
        </w:rPr>
        <w:t xml:space="preserve">Strong communication skills – with customers, managers &amp; team </w:t>
      </w:r>
    </w:p>
    <w:p w14:paraId="3CBED4BA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7FF3AA13" w14:textId="77777777" w:rsidR="00E90399" w:rsidRPr="00E90399" w:rsidRDefault="00E90399" w:rsidP="00E90399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E90399">
        <w:rPr>
          <w:rFonts w:ascii="Arial" w:hAnsi="Arial" w:cs="Arial"/>
        </w:rPr>
        <w:t xml:space="preserve">Able to work in a team, but also on own initiative </w:t>
      </w:r>
    </w:p>
    <w:p w14:paraId="41D0982F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7A6B1185" w14:textId="77777777" w:rsidR="00E90399" w:rsidRPr="00E90399" w:rsidRDefault="00E90399" w:rsidP="00E90399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E90399">
        <w:rPr>
          <w:rFonts w:ascii="Arial" w:hAnsi="Arial" w:cs="Arial"/>
        </w:rPr>
        <w:t xml:space="preserve">Flexible, committed and punctual </w:t>
      </w:r>
    </w:p>
    <w:p w14:paraId="788C2256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330E235F" w14:textId="77777777" w:rsidR="00E90399" w:rsidRPr="00E90399" w:rsidRDefault="00E90399" w:rsidP="00E90399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E90399">
        <w:rPr>
          <w:rFonts w:ascii="Arial" w:hAnsi="Arial" w:cs="Arial"/>
        </w:rPr>
        <w:t xml:space="preserve">Able to balance academic work with your responsibility to the Guild as your employer throughout the academic year </w:t>
      </w:r>
    </w:p>
    <w:p w14:paraId="406FBD2B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19B8E34E" w14:textId="77777777" w:rsidR="00E90399" w:rsidRPr="00E90399" w:rsidRDefault="00E90399" w:rsidP="00E90399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E90399">
        <w:rPr>
          <w:rFonts w:ascii="Arial" w:hAnsi="Arial" w:cs="Arial"/>
        </w:rPr>
        <w:t xml:space="preserve">Able to stay calm and friendly under pressure in a busy environment </w:t>
      </w:r>
    </w:p>
    <w:p w14:paraId="64F4E227" w14:textId="77777777" w:rsidR="00E90399" w:rsidRPr="00E90399" w:rsidRDefault="00E90399" w:rsidP="00E90399">
      <w:pPr>
        <w:pStyle w:val="Default"/>
        <w:rPr>
          <w:rFonts w:ascii="Arial" w:hAnsi="Arial" w:cs="Arial"/>
        </w:rPr>
      </w:pPr>
    </w:p>
    <w:p w14:paraId="2194E290" w14:textId="548171C3" w:rsidR="00E90399" w:rsidRPr="00E90399" w:rsidRDefault="00E90399" w:rsidP="00E90399">
      <w:pPr>
        <w:pStyle w:val="Default"/>
        <w:numPr>
          <w:ilvl w:val="0"/>
          <w:numId w:val="4"/>
        </w:numPr>
        <w:rPr>
          <w:rFonts w:ascii="Arial" w:hAnsi="Arial" w:cs="Arial"/>
          <w:color w:val="auto"/>
        </w:rPr>
      </w:pPr>
      <w:r w:rsidRPr="00E90399">
        <w:rPr>
          <w:rFonts w:ascii="Arial" w:hAnsi="Arial" w:cs="Arial"/>
          <w:color w:val="auto"/>
        </w:rPr>
        <w:t>Keen to contribute to the success of Guild</w:t>
      </w:r>
      <w:r w:rsidR="00346089">
        <w:rPr>
          <w:rFonts w:ascii="Arial" w:hAnsi="Arial" w:cs="Arial"/>
          <w:color w:val="auto"/>
        </w:rPr>
        <w:t xml:space="preserve"> events</w:t>
      </w:r>
      <w:r w:rsidRPr="00E90399">
        <w:rPr>
          <w:rFonts w:ascii="Arial" w:hAnsi="Arial" w:cs="Arial"/>
          <w:color w:val="auto"/>
        </w:rPr>
        <w:t xml:space="preserve">. </w:t>
      </w:r>
    </w:p>
    <w:p w14:paraId="67C47378" w14:textId="77777777" w:rsidR="00E90399" w:rsidRPr="00E90399" w:rsidRDefault="00E90399" w:rsidP="00E90399">
      <w:pPr>
        <w:rPr>
          <w:rFonts w:cs="Arial"/>
        </w:rPr>
      </w:pPr>
    </w:p>
    <w:p w14:paraId="5BD714AC" w14:textId="77777777" w:rsidR="00E90399" w:rsidRPr="00E90399" w:rsidRDefault="00E90399" w:rsidP="00E90399">
      <w:pPr>
        <w:rPr>
          <w:rFonts w:cs="Arial"/>
        </w:rPr>
      </w:pPr>
    </w:p>
    <w:p w14:paraId="34BE3DA6" w14:textId="77777777" w:rsidR="00E37AEB" w:rsidRPr="00E90399" w:rsidRDefault="00E37AEB" w:rsidP="00E90399">
      <w:pPr>
        <w:rPr>
          <w:rFonts w:cs="Arial"/>
        </w:rPr>
      </w:pPr>
    </w:p>
    <w:sectPr w:rsidR="00E37AEB" w:rsidRPr="00E90399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14BB9" w14:textId="77777777" w:rsidR="00097390" w:rsidRDefault="00097390" w:rsidP="00A91DE8">
      <w:r>
        <w:separator/>
      </w:r>
    </w:p>
  </w:endnote>
  <w:endnote w:type="continuationSeparator" w:id="0">
    <w:p w14:paraId="46A04024" w14:textId="77777777" w:rsidR="00097390" w:rsidRDefault="00097390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097390" w:rsidRDefault="00097390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097390" w:rsidRDefault="00F01F81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97390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B37C3" w14:textId="69D56FDC" w:rsidR="00097390" w:rsidRPr="00C31E6B" w:rsidRDefault="00097390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3C31443B" w:rsidR="00097390" w:rsidRPr="00A91DE8" w:rsidRDefault="00370BEB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3828886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83DCF" w14:textId="77777777" w:rsidR="00097390" w:rsidRDefault="00097390" w:rsidP="00A91DE8">
      <w:r>
        <w:separator/>
      </w:r>
    </w:p>
  </w:footnote>
  <w:footnote w:type="continuationSeparator" w:id="0">
    <w:p w14:paraId="6AE5AB64" w14:textId="77777777" w:rsidR="00097390" w:rsidRDefault="00097390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60730" w14:textId="2863D725" w:rsidR="00097390" w:rsidRDefault="00097390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4044546">
          <wp:simplePos x="0" y="0"/>
          <wp:positionH relativeFrom="page">
            <wp:posOffset>-48126</wp:posOffset>
          </wp:positionH>
          <wp:positionV relativeFrom="page">
            <wp:posOffset>0</wp:posOffset>
          </wp:positionV>
          <wp:extent cx="7647799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9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C13AC"/>
    <w:multiLevelType w:val="hybridMultilevel"/>
    <w:tmpl w:val="42F2ABB8"/>
    <w:lvl w:ilvl="0" w:tplc="506494C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D388D"/>
    <w:multiLevelType w:val="hybridMultilevel"/>
    <w:tmpl w:val="1EEEF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DE1354"/>
    <w:multiLevelType w:val="hybridMultilevel"/>
    <w:tmpl w:val="FBAA3E96"/>
    <w:lvl w:ilvl="0" w:tplc="9408612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6" w:hanging="360"/>
      </w:pPr>
    </w:lvl>
    <w:lvl w:ilvl="2" w:tplc="0809001B" w:tentative="1">
      <w:start w:val="1"/>
      <w:numFmt w:val="lowerRoman"/>
      <w:lvlText w:val="%3."/>
      <w:lvlJc w:val="right"/>
      <w:pPr>
        <w:ind w:left="2366" w:hanging="180"/>
      </w:pPr>
    </w:lvl>
    <w:lvl w:ilvl="3" w:tplc="0809000F" w:tentative="1">
      <w:start w:val="1"/>
      <w:numFmt w:val="decimal"/>
      <w:lvlText w:val="%4."/>
      <w:lvlJc w:val="left"/>
      <w:pPr>
        <w:ind w:left="3086" w:hanging="360"/>
      </w:pPr>
    </w:lvl>
    <w:lvl w:ilvl="4" w:tplc="08090019" w:tentative="1">
      <w:start w:val="1"/>
      <w:numFmt w:val="lowerLetter"/>
      <w:lvlText w:val="%5."/>
      <w:lvlJc w:val="left"/>
      <w:pPr>
        <w:ind w:left="3806" w:hanging="360"/>
      </w:pPr>
    </w:lvl>
    <w:lvl w:ilvl="5" w:tplc="0809001B" w:tentative="1">
      <w:start w:val="1"/>
      <w:numFmt w:val="lowerRoman"/>
      <w:lvlText w:val="%6."/>
      <w:lvlJc w:val="right"/>
      <w:pPr>
        <w:ind w:left="4526" w:hanging="180"/>
      </w:pPr>
    </w:lvl>
    <w:lvl w:ilvl="6" w:tplc="0809000F" w:tentative="1">
      <w:start w:val="1"/>
      <w:numFmt w:val="decimal"/>
      <w:lvlText w:val="%7."/>
      <w:lvlJc w:val="left"/>
      <w:pPr>
        <w:ind w:left="5246" w:hanging="360"/>
      </w:pPr>
    </w:lvl>
    <w:lvl w:ilvl="7" w:tplc="08090019" w:tentative="1">
      <w:start w:val="1"/>
      <w:numFmt w:val="lowerLetter"/>
      <w:lvlText w:val="%8."/>
      <w:lvlJc w:val="left"/>
      <w:pPr>
        <w:ind w:left="5966" w:hanging="360"/>
      </w:pPr>
    </w:lvl>
    <w:lvl w:ilvl="8" w:tplc="08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5416D"/>
    <w:multiLevelType w:val="hybridMultilevel"/>
    <w:tmpl w:val="81EE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31788"/>
    <w:multiLevelType w:val="hybridMultilevel"/>
    <w:tmpl w:val="A7A6F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B90042"/>
    <w:multiLevelType w:val="hybridMultilevel"/>
    <w:tmpl w:val="12548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76F19"/>
    <w:multiLevelType w:val="hybridMultilevel"/>
    <w:tmpl w:val="BBE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FA"/>
    <w:rsid w:val="000024EF"/>
    <w:rsid w:val="00045593"/>
    <w:rsid w:val="00064CDA"/>
    <w:rsid w:val="00092143"/>
    <w:rsid w:val="00097390"/>
    <w:rsid w:val="000A4EEA"/>
    <w:rsid w:val="000B4234"/>
    <w:rsid w:val="000F46A3"/>
    <w:rsid w:val="000F5C6E"/>
    <w:rsid w:val="00105B16"/>
    <w:rsid w:val="001519C6"/>
    <w:rsid w:val="0015751D"/>
    <w:rsid w:val="00190EFC"/>
    <w:rsid w:val="001B2246"/>
    <w:rsid w:val="001B33AA"/>
    <w:rsid w:val="001D000A"/>
    <w:rsid w:val="00213E13"/>
    <w:rsid w:val="002244D1"/>
    <w:rsid w:val="0023663D"/>
    <w:rsid w:val="00292F71"/>
    <w:rsid w:val="002B7CCB"/>
    <w:rsid w:val="002D6D7E"/>
    <w:rsid w:val="002F474B"/>
    <w:rsid w:val="00312023"/>
    <w:rsid w:val="00346089"/>
    <w:rsid w:val="003478FA"/>
    <w:rsid w:val="00370BEB"/>
    <w:rsid w:val="003947F0"/>
    <w:rsid w:val="003B4CC5"/>
    <w:rsid w:val="00403734"/>
    <w:rsid w:val="0041486A"/>
    <w:rsid w:val="00432FE8"/>
    <w:rsid w:val="00452500"/>
    <w:rsid w:val="00477038"/>
    <w:rsid w:val="004C315C"/>
    <w:rsid w:val="004C7C83"/>
    <w:rsid w:val="004D7189"/>
    <w:rsid w:val="004F06CD"/>
    <w:rsid w:val="005111C2"/>
    <w:rsid w:val="00567176"/>
    <w:rsid w:val="00586EAA"/>
    <w:rsid w:val="00592671"/>
    <w:rsid w:val="005D7ECD"/>
    <w:rsid w:val="00645656"/>
    <w:rsid w:val="00652E7A"/>
    <w:rsid w:val="006B5507"/>
    <w:rsid w:val="006C20AC"/>
    <w:rsid w:val="006E6F2E"/>
    <w:rsid w:val="007439F0"/>
    <w:rsid w:val="007463E8"/>
    <w:rsid w:val="00763C49"/>
    <w:rsid w:val="0078678F"/>
    <w:rsid w:val="00791D8E"/>
    <w:rsid w:val="008275D9"/>
    <w:rsid w:val="00874D7E"/>
    <w:rsid w:val="009045A1"/>
    <w:rsid w:val="00922353"/>
    <w:rsid w:val="00924B87"/>
    <w:rsid w:val="00945B3E"/>
    <w:rsid w:val="009504E4"/>
    <w:rsid w:val="009B4FC0"/>
    <w:rsid w:val="009D2E78"/>
    <w:rsid w:val="00A17525"/>
    <w:rsid w:val="00A657D0"/>
    <w:rsid w:val="00A91DE8"/>
    <w:rsid w:val="00AB695C"/>
    <w:rsid w:val="00B332F6"/>
    <w:rsid w:val="00B63C4D"/>
    <w:rsid w:val="00B6544E"/>
    <w:rsid w:val="00BE2DCF"/>
    <w:rsid w:val="00C072E4"/>
    <w:rsid w:val="00C31E6B"/>
    <w:rsid w:val="00C85BC7"/>
    <w:rsid w:val="00CA6D29"/>
    <w:rsid w:val="00CE6EAB"/>
    <w:rsid w:val="00D3218C"/>
    <w:rsid w:val="00D367B3"/>
    <w:rsid w:val="00D56C5D"/>
    <w:rsid w:val="00D82D8E"/>
    <w:rsid w:val="00D961BA"/>
    <w:rsid w:val="00DB7E73"/>
    <w:rsid w:val="00DB7FC0"/>
    <w:rsid w:val="00E01D80"/>
    <w:rsid w:val="00E048D9"/>
    <w:rsid w:val="00E10825"/>
    <w:rsid w:val="00E37AEB"/>
    <w:rsid w:val="00E90399"/>
    <w:rsid w:val="00EA189C"/>
    <w:rsid w:val="00F01F81"/>
    <w:rsid w:val="00F17983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rsid w:val="00924B87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24B87"/>
    <w:rPr>
      <w:rFonts w:ascii="Verdana" w:eastAsia="Times New Roman" w:hAnsi="Verdana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924B87"/>
    <w:pPr>
      <w:spacing w:after="120"/>
      <w:ind w:left="283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4B87"/>
    <w:rPr>
      <w:rFonts w:ascii="Verdana" w:eastAsia="Times New Roman" w:hAnsi="Verdana" w:cs="Times New Roman"/>
      <w:sz w:val="22"/>
      <w:szCs w:val="20"/>
    </w:rPr>
  </w:style>
  <w:style w:type="paragraph" w:customStyle="1" w:styleId="Default">
    <w:name w:val="Default"/>
    <w:rsid w:val="00924B8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0D696E-9328-4A1E-AF06-C7F51878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DB4CE139</Template>
  <TotalTime>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Mollie Jones</cp:lastModifiedBy>
  <cp:revision>4</cp:revision>
  <cp:lastPrinted>2021-08-10T10:22:00Z</cp:lastPrinted>
  <dcterms:created xsi:type="dcterms:W3CDTF">2021-08-10T10:23:00Z</dcterms:created>
  <dcterms:modified xsi:type="dcterms:W3CDTF">2021-08-11T15:01:00Z</dcterms:modified>
</cp:coreProperties>
</file>