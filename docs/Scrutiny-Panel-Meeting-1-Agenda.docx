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CBC226" w14:textId="5A1F75E5" w:rsidR="009C08C0" w:rsidRDefault="007638F2" w:rsidP="00895AA0">
      <w:pPr>
        <w:pStyle w:val="Body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7728" behindDoc="0" locked="0" layoutInCell="1" allowOverlap="1" wp14:anchorId="38589F47" wp14:editId="729737F7">
                <wp:simplePos x="0" y="0"/>
                <wp:positionH relativeFrom="page">
                  <wp:posOffset>3789045</wp:posOffset>
                </wp:positionH>
                <wp:positionV relativeFrom="page">
                  <wp:posOffset>388620</wp:posOffset>
                </wp:positionV>
                <wp:extent cx="1560195" cy="398145"/>
                <wp:effectExtent l="4445" t="0" r="0" b="381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60195" cy="398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4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093B8E" w14:textId="4B7E3BF7" w:rsidR="00176B1F" w:rsidRPr="00355F2F" w:rsidRDefault="00176B1F">
                            <w:pPr>
                              <w:pStyle w:val="Body"/>
                              <w:jc w:val="right"/>
                              <w:rPr>
                                <w:rFonts w:ascii="Times New Roman" w:eastAsia="Arial Unicode MS" w:hAnsi="Times New Roman" w:cs="Times New Roman"/>
                                <w:color w:val="auto"/>
                                <w:sz w:val="44"/>
                                <w:szCs w:val="44"/>
                              </w:rPr>
                            </w:pPr>
                            <w:r w:rsidRPr="00355F2F">
                              <w:rPr>
                                <w:rFonts w:ascii="Fira Sans Bold" w:hAnsi="Fira Sans Bold"/>
                                <w:color w:val="FEFFFF"/>
                                <w:sz w:val="44"/>
                                <w:szCs w:val="44"/>
                                <w:lang w:val="en-US"/>
                              </w:rPr>
                              <w:t>Scrutiny Panel Minutes</w:t>
                            </w:r>
                          </w:p>
                        </w:txbxContent>
                      </wps:txbx>
                      <wps:bodyPr rot="0" vert="horz" wrap="square" lIns="50800" tIns="50800" rIns="50800" bIns="5080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589F47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98.35pt;margin-top:30.6pt;width:122.85pt;height:31.35pt;z-index:25165772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" filled="f" stroked="f" strokeweight="1pt">
                <v:stroke miterlimit="4"/>
                <v:path arrowok="t"/>
                <v:textbox inset="4pt,4pt,4pt,4pt">
                  <w:txbxContent>
                    <w:p w14:paraId="0E093B8E" w14:textId="4B7E3BF7" w:rsidR="00176B1F" w:rsidRPr="00355F2F" w:rsidRDefault="00176B1F">
                      <w:pPr>
                        <w:pStyle w:val="Body"/>
                        <w:jc w:val="right"/>
                        <w:rPr>
                          <w:rFonts w:ascii="Times New Roman" w:eastAsia="Arial Unicode MS" w:hAnsi="Times New Roman" w:cs="Times New Roman"/>
                          <w:color w:val="auto"/>
                          <w:sz w:val="44"/>
                          <w:szCs w:val="44"/>
                        </w:rPr>
                      </w:pPr>
                      <w:r w:rsidRPr="00355F2F">
                        <w:rPr>
                          <w:rFonts w:ascii="Fira Sans Bold" w:hAnsi="Fira Sans Bold"/>
                          <w:color w:val="FEFFFF"/>
                          <w:sz w:val="44"/>
                          <w:szCs w:val="44"/>
                          <w:lang w:val="en-US"/>
                        </w:rPr>
                        <w:t>Scrutiny Panel Minutes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bookmarkStart w:id="0" w:name="_GoBack"/>
      <w:bookmarkEnd w:id="0"/>
    </w:p>
    <w:p w14:paraId="3DC08FA9" w14:textId="77777777" w:rsidR="001047F8" w:rsidRDefault="001047F8" w:rsidP="00D54540">
      <w:pPr>
        <w:pStyle w:val="Body"/>
        <w:rPr>
          <w:rFonts w:ascii="Fira Sans Bold" w:hAnsi="Fira Sans Bold"/>
          <w:color w:val="221C35"/>
          <w:sz w:val="36"/>
          <w:szCs w:val="36"/>
          <w:lang w:val="en-US"/>
        </w:rPr>
      </w:pPr>
      <w:r>
        <w:rPr>
          <w:rFonts w:ascii="Fira Sans Bold" w:hAnsi="Fira Sans Bold"/>
          <w:color w:val="221C35"/>
          <w:sz w:val="36"/>
          <w:szCs w:val="36"/>
          <w:lang w:val="en-US"/>
        </w:rPr>
        <w:t>Scrutiny Panel Agenda</w:t>
      </w:r>
    </w:p>
    <w:p w14:paraId="1337384D" w14:textId="04659A05" w:rsidR="00D54540" w:rsidRDefault="006A226A" w:rsidP="00D54540">
      <w:pPr>
        <w:pStyle w:val="Body"/>
        <w:rPr>
          <w:sz w:val="36"/>
          <w:szCs w:val="36"/>
        </w:rPr>
      </w:pPr>
      <w:r>
        <w:rPr>
          <w:rFonts w:ascii="Fira Sans Bold" w:hAnsi="Fira Sans Bold"/>
          <w:color w:val="221C35"/>
          <w:sz w:val="36"/>
          <w:szCs w:val="36"/>
          <w:lang w:val="en-US"/>
        </w:rPr>
        <w:t xml:space="preserve">Date: </w:t>
      </w:r>
      <w:r w:rsidR="001047F8">
        <w:rPr>
          <w:color w:val="221C35"/>
          <w:sz w:val="36"/>
          <w:szCs w:val="36"/>
          <w:lang w:val="en-US"/>
        </w:rPr>
        <w:t>04/11/20</w:t>
      </w:r>
    </w:p>
    <w:p w14:paraId="1A670530" w14:textId="2A3BA1E3" w:rsidR="00D54540" w:rsidRDefault="001047F8" w:rsidP="001047F8">
      <w:pPr>
        <w:pStyle w:val="Bulletpoints"/>
        <w:numPr>
          <w:ilvl w:val="0"/>
          <w:numId w:val="0"/>
        </w:numPr>
      </w:pPr>
      <w:r w:rsidRPr="001047F8">
        <w:rPr>
          <w:rFonts w:eastAsia="Helvetica Neue" w:cs="Helvetica Neue"/>
          <w:b/>
          <w:bCs w:val="0"/>
          <w:color w:val="000000"/>
          <w:sz w:val="36"/>
          <w:szCs w:val="36"/>
          <w:lang w:eastAsia="en-GB"/>
        </w:rPr>
        <w:t>Time:</w:t>
      </w:r>
      <w:r w:rsidR="0048595B">
        <w:rPr>
          <w:rFonts w:eastAsia="Helvetica Neue" w:cs="Helvetica Neue"/>
          <w:bCs w:val="0"/>
          <w:color w:val="000000"/>
          <w:sz w:val="36"/>
          <w:szCs w:val="36"/>
          <w:lang w:eastAsia="en-GB"/>
        </w:rPr>
        <w:t xml:space="preserve"> 4pm-6:40</w:t>
      </w:r>
      <w:r>
        <w:rPr>
          <w:rFonts w:eastAsia="Helvetica Neue" w:cs="Helvetica Neue"/>
          <w:bCs w:val="0"/>
          <w:color w:val="000000"/>
          <w:sz w:val="36"/>
          <w:szCs w:val="36"/>
          <w:lang w:eastAsia="en-GB"/>
        </w:rPr>
        <w:t>pm</w:t>
      </w:r>
    </w:p>
    <w:p w14:paraId="3220A9B5" w14:textId="77777777" w:rsidR="00737394" w:rsidRDefault="00737394" w:rsidP="00537972">
      <w:pPr>
        <w:pStyle w:val="Bulletpoints"/>
        <w:numPr>
          <w:ilvl w:val="0"/>
          <w:numId w:val="0"/>
        </w:numPr>
        <w:ind w:left="717" w:hanging="360"/>
      </w:pPr>
    </w:p>
    <w:tbl>
      <w:tblPr>
        <w:tblpPr w:leftFromText="180" w:rightFromText="180" w:vertAnchor="text" w:horzAnchor="page" w:tblpX="1401" w:tblpY="184"/>
        <w:tblW w:w="9600" w:type="dxa"/>
        <w:tblBorders>
          <w:top w:val="single" w:sz="8" w:space="0" w:color="221C35"/>
          <w:left w:val="single" w:sz="8" w:space="0" w:color="221C35"/>
          <w:bottom w:val="single" w:sz="8" w:space="0" w:color="221C35"/>
          <w:right w:val="single" w:sz="8" w:space="0" w:color="221C35"/>
          <w:insideH w:val="single" w:sz="8" w:space="0" w:color="221C35"/>
          <w:insideV w:val="single" w:sz="8" w:space="0" w:color="221C35"/>
        </w:tblBorders>
        <w:tblLayout w:type="fixed"/>
        <w:tblLook w:val="0000" w:firstRow="0" w:lastRow="0" w:firstColumn="0" w:lastColumn="0" w:noHBand="0" w:noVBand="0"/>
      </w:tblPr>
      <w:tblGrid>
        <w:gridCol w:w="586"/>
        <w:gridCol w:w="1531"/>
        <w:gridCol w:w="7483"/>
      </w:tblGrid>
      <w:tr w:rsidR="001047F8" w14:paraId="179D0828" w14:textId="5246AC47" w:rsidTr="009258AF">
        <w:trPr>
          <w:cantSplit/>
          <w:trHeight w:val="548"/>
        </w:trPr>
        <w:tc>
          <w:tcPr>
            <w:tcW w:w="586" w:type="dxa"/>
            <w:shd w:val="clear" w:color="auto" w:fill="5BBAA2"/>
            <w:vAlign w:val="center"/>
          </w:tcPr>
          <w:p w14:paraId="1C058486" w14:textId="1B4C343E" w:rsidR="001047F8" w:rsidRDefault="001047F8" w:rsidP="0082131A">
            <w:pPr>
              <w:pStyle w:val="Body"/>
              <w:rPr>
                <w:rFonts w:ascii="Fira Sans Bold" w:hAnsi="Fira Sans Bold"/>
                <w:color w:val="FEFFFF"/>
                <w:szCs w:val="24"/>
              </w:rPr>
            </w:pPr>
            <w:r>
              <w:rPr>
                <w:rFonts w:ascii="Fira Sans Bold" w:hAnsi="Fira Sans Bold"/>
                <w:color w:val="FEFFFF"/>
                <w:szCs w:val="24"/>
              </w:rPr>
              <w:t>No.</w:t>
            </w:r>
          </w:p>
        </w:tc>
        <w:tc>
          <w:tcPr>
            <w:tcW w:w="1531" w:type="dxa"/>
            <w:shd w:val="clear" w:color="auto" w:fill="5BBAA2"/>
          </w:tcPr>
          <w:p w14:paraId="5D141AE6" w14:textId="0EF40FFA" w:rsidR="001047F8" w:rsidRDefault="001047F8" w:rsidP="0082131A">
            <w:pPr>
              <w:pStyle w:val="Body"/>
              <w:rPr>
                <w:rFonts w:ascii="Fira Sans Bold" w:hAnsi="Fira Sans Bold"/>
                <w:color w:val="FEFFFF"/>
                <w:szCs w:val="24"/>
              </w:rPr>
            </w:pPr>
            <w:r>
              <w:rPr>
                <w:rFonts w:ascii="Fira Sans Bold" w:hAnsi="Fira Sans Bold"/>
                <w:color w:val="FEFFFF"/>
                <w:szCs w:val="24"/>
              </w:rPr>
              <w:t>Time</w:t>
            </w:r>
          </w:p>
        </w:tc>
        <w:tc>
          <w:tcPr>
            <w:tcW w:w="7483" w:type="dxa"/>
            <w:shd w:val="clear" w:color="auto" w:fill="5BBAA2"/>
            <w:vAlign w:val="center"/>
          </w:tcPr>
          <w:p w14:paraId="1AB9B6C3" w14:textId="21E804FD" w:rsidR="001047F8" w:rsidRDefault="001047F8" w:rsidP="0082131A">
            <w:pPr>
              <w:pStyle w:val="Body"/>
              <w:rPr>
                <w:rFonts w:ascii="Fira Sans Bold" w:hAnsi="Fira Sans Bold"/>
                <w:color w:val="FEFFFF"/>
                <w:szCs w:val="24"/>
              </w:rPr>
            </w:pPr>
            <w:r>
              <w:rPr>
                <w:rFonts w:ascii="Fira Sans Bold" w:hAnsi="Fira Sans Bold"/>
                <w:color w:val="FEFFFF"/>
                <w:szCs w:val="24"/>
              </w:rPr>
              <w:t>Item for discussion</w:t>
            </w:r>
          </w:p>
        </w:tc>
      </w:tr>
      <w:tr w:rsidR="001047F8" w:rsidRPr="007F3FCC" w14:paraId="33CBBCE7" w14:textId="0CD68972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7E4E99C7" w14:textId="4740C6E7" w:rsidR="001047F8" w:rsidRPr="00737394" w:rsidRDefault="001047F8" w:rsidP="00737394">
            <w:pPr>
              <w:pStyle w:val="Body"/>
              <w:rPr>
                <w:b/>
              </w:rPr>
            </w:pPr>
            <w:r w:rsidRPr="00737394">
              <w:rPr>
                <w:b/>
              </w:rPr>
              <w:t>1</w:t>
            </w:r>
          </w:p>
        </w:tc>
        <w:tc>
          <w:tcPr>
            <w:tcW w:w="1531" w:type="dxa"/>
          </w:tcPr>
          <w:p w14:paraId="5837D2B8" w14:textId="3DD62EE4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4pm - 4:10pm</w:t>
            </w:r>
          </w:p>
        </w:tc>
        <w:tc>
          <w:tcPr>
            <w:tcW w:w="7483" w:type="dxa"/>
            <w:vAlign w:val="center"/>
          </w:tcPr>
          <w:p w14:paraId="286E70CA" w14:textId="6758E436" w:rsidR="001047F8" w:rsidRPr="00737394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Welcome and matters arising</w:t>
            </w:r>
          </w:p>
        </w:tc>
      </w:tr>
      <w:tr w:rsidR="001047F8" w:rsidRPr="007F3FCC" w14:paraId="654FFE31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33CCA188" w14:textId="48D79443" w:rsidR="001047F8" w:rsidRPr="00737394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31" w:type="dxa"/>
          </w:tcPr>
          <w:p w14:paraId="20602D63" w14:textId="4076BA3F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4:10pm-4:20pm</w:t>
            </w:r>
          </w:p>
        </w:tc>
        <w:tc>
          <w:tcPr>
            <w:tcW w:w="7483" w:type="dxa"/>
            <w:vAlign w:val="center"/>
          </w:tcPr>
          <w:p w14:paraId="4C5DA703" w14:textId="64A03074" w:rsidR="001047F8" w:rsidRDefault="009258AF" w:rsidP="009258AF">
            <w:pPr>
              <w:pStyle w:val="Body"/>
              <w:rPr>
                <w:b/>
              </w:rPr>
            </w:pPr>
            <w:r>
              <w:rPr>
                <w:b/>
              </w:rPr>
              <w:t>President</w:t>
            </w:r>
            <w:r w:rsidR="001047F8">
              <w:rPr>
                <w:b/>
              </w:rPr>
              <w:t xml:space="preserve"> report and questions</w:t>
            </w:r>
          </w:p>
        </w:tc>
      </w:tr>
      <w:tr w:rsidR="001047F8" w:rsidRPr="007F3FCC" w14:paraId="7A75F890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2921DEC5" w14:textId="1ACDAB8B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31" w:type="dxa"/>
          </w:tcPr>
          <w:p w14:paraId="0CA93E46" w14:textId="62C2F5F1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4:20pm - 4:30pm</w:t>
            </w:r>
          </w:p>
        </w:tc>
        <w:tc>
          <w:tcPr>
            <w:tcW w:w="7483" w:type="dxa"/>
            <w:vAlign w:val="center"/>
          </w:tcPr>
          <w:p w14:paraId="136BE890" w14:textId="3F6FEE13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Activities &amp; Employability Officer</w:t>
            </w:r>
            <w:r w:rsidR="001047F8">
              <w:rPr>
                <w:b/>
              </w:rPr>
              <w:t xml:space="preserve"> report and questions</w:t>
            </w:r>
          </w:p>
        </w:tc>
      </w:tr>
      <w:tr w:rsidR="001047F8" w:rsidRPr="007F3FCC" w14:paraId="57476729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1F4BFDAA" w14:textId="694D6157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31" w:type="dxa"/>
          </w:tcPr>
          <w:p w14:paraId="0B6EDC6B" w14:textId="02E96F8C" w:rsidR="001047F8" w:rsidRDefault="00623ECF" w:rsidP="00737394">
            <w:pPr>
              <w:pStyle w:val="Body"/>
              <w:rPr>
                <w:b/>
              </w:rPr>
            </w:pPr>
            <w:r>
              <w:rPr>
                <w:b/>
              </w:rPr>
              <w:t>4:30pm - 4:40</w:t>
            </w:r>
            <w:r w:rsidR="001047F8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414F20B9" w14:textId="1F17D4BD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Education</w:t>
            </w:r>
            <w:r w:rsidR="001047F8">
              <w:rPr>
                <w:b/>
              </w:rPr>
              <w:t xml:space="preserve"> Officer report and questions</w:t>
            </w:r>
          </w:p>
        </w:tc>
      </w:tr>
      <w:tr w:rsidR="001047F8" w:rsidRPr="007F3FCC" w14:paraId="1117602D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68A76CF8" w14:textId="710E4EAB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31" w:type="dxa"/>
          </w:tcPr>
          <w:p w14:paraId="316D1309" w14:textId="33A3D721" w:rsidR="001047F8" w:rsidRDefault="00623ECF" w:rsidP="00737394">
            <w:pPr>
              <w:pStyle w:val="Body"/>
              <w:rPr>
                <w:b/>
              </w:rPr>
            </w:pPr>
            <w:r>
              <w:rPr>
                <w:b/>
              </w:rPr>
              <w:t>4:40pm-4:50</w:t>
            </w:r>
            <w:r w:rsidR="001047F8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7A0C567C" w14:textId="6172ED5E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Postgraduate Officer report and questions</w:t>
            </w:r>
          </w:p>
        </w:tc>
      </w:tr>
      <w:tr w:rsidR="001047F8" w:rsidRPr="007F3FCC" w14:paraId="5D2547C7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0281C8A3" w14:textId="7A3F86DD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531" w:type="dxa"/>
          </w:tcPr>
          <w:p w14:paraId="0D093AC3" w14:textId="164E4B51" w:rsidR="001047F8" w:rsidRDefault="00623ECF" w:rsidP="00737394">
            <w:pPr>
              <w:pStyle w:val="Body"/>
              <w:rPr>
                <w:b/>
              </w:rPr>
            </w:pPr>
            <w:r>
              <w:rPr>
                <w:b/>
              </w:rPr>
              <w:t>4:50pm-5</w:t>
            </w:r>
            <w:r w:rsidR="001047F8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47FAB715" w14:textId="2843E3D5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 xml:space="preserve">International </w:t>
            </w:r>
            <w:r w:rsidR="001047F8">
              <w:rPr>
                <w:b/>
              </w:rPr>
              <w:t>Officer report and questions</w:t>
            </w:r>
          </w:p>
        </w:tc>
      </w:tr>
      <w:tr w:rsidR="001047F8" w:rsidRPr="007F3FCC" w14:paraId="4FB35371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101C4FA2" w14:textId="2D94E6D3" w:rsidR="001047F8" w:rsidRDefault="001047F8" w:rsidP="00737394">
            <w:pPr>
              <w:pStyle w:val="Body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1531" w:type="dxa"/>
          </w:tcPr>
          <w:p w14:paraId="04D3B672" w14:textId="759399EF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5pm-5:1</w:t>
            </w:r>
            <w:r w:rsidR="00623ECF">
              <w:rPr>
                <w:b/>
              </w:rPr>
              <w:t>0</w:t>
            </w:r>
            <w:r w:rsidR="001047F8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2927C0F6" w14:textId="568257E6" w:rsidR="001047F8" w:rsidRDefault="00031833" w:rsidP="00031833">
            <w:pPr>
              <w:pStyle w:val="Body"/>
              <w:rPr>
                <w:b/>
              </w:rPr>
            </w:pPr>
            <w:r>
              <w:rPr>
                <w:b/>
              </w:rPr>
              <w:t>Welfare &amp; Community Officer report &amp; questions</w:t>
            </w:r>
          </w:p>
        </w:tc>
      </w:tr>
      <w:tr w:rsidR="009258AF" w:rsidRPr="007F3FCC" w14:paraId="5461D787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2AAFDF7A" w14:textId="48964649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1531" w:type="dxa"/>
          </w:tcPr>
          <w:p w14:paraId="381D1C9E" w14:textId="4BFA1555" w:rsidR="009258AF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5:1</w:t>
            </w:r>
            <w:r w:rsidR="00623ECF">
              <w:rPr>
                <w:b/>
              </w:rPr>
              <w:t>0</w:t>
            </w:r>
            <w:r>
              <w:rPr>
                <w:b/>
              </w:rPr>
              <w:t>pm-5:2</w:t>
            </w:r>
            <w:r w:rsidR="00623ECF">
              <w:rPr>
                <w:b/>
              </w:rPr>
              <w:t>0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4FDFB64F" w14:textId="762E72C7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Campaigns Officer</w:t>
            </w:r>
            <w:r w:rsidR="00E92258">
              <w:rPr>
                <w:b/>
              </w:rPr>
              <w:t xml:space="preserve">  report and questions</w:t>
            </w:r>
          </w:p>
        </w:tc>
      </w:tr>
      <w:tr w:rsidR="009258AF" w:rsidRPr="007F3FCC" w14:paraId="548787EC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7B7E2EEA" w14:textId="48133C1B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1531" w:type="dxa"/>
          </w:tcPr>
          <w:p w14:paraId="32DAC75C" w14:textId="3D74C6D2" w:rsidR="009258AF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5:2</w:t>
            </w:r>
            <w:r w:rsidR="00623ECF">
              <w:rPr>
                <w:b/>
              </w:rPr>
              <w:t>0</w:t>
            </w:r>
            <w:r>
              <w:rPr>
                <w:b/>
              </w:rPr>
              <w:t>pm-5:3</w:t>
            </w:r>
            <w:r w:rsidR="00623ECF">
              <w:rPr>
                <w:b/>
              </w:rPr>
              <w:t>0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0E1EF41C" w14:textId="563A597E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LGBTQ+ Officer</w:t>
            </w:r>
            <w:r w:rsidR="00E92258">
              <w:rPr>
                <w:b/>
              </w:rPr>
              <w:t xml:space="preserve">  report and questions</w:t>
            </w:r>
          </w:p>
        </w:tc>
      </w:tr>
      <w:tr w:rsidR="009258AF" w:rsidRPr="007F3FCC" w14:paraId="1CB53DF3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5E8428A4" w14:textId="24F5ACA1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lastRenderedPageBreak/>
              <w:t>10</w:t>
            </w:r>
          </w:p>
        </w:tc>
        <w:tc>
          <w:tcPr>
            <w:tcW w:w="1531" w:type="dxa"/>
          </w:tcPr>
          <w:p w14:paraId="0F181437" w14:textId="4E4756E1" w:rsidR="009258AF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5:3</w:t>
            </w:r>
            <w:r w:rsidR="00623ECF">
              <w:rPr>
                <w:b/>
              </w:rPr>
              <w:t>0pm-5:</w:t>
            </w:r>
            <w:r>
              <w:rPr>
                <w:b/>
              </w:rPr>
              <w:t>4</w:t>
            </w:r>
            <w:r w:rsidR="00623ECF">
              <w:rPr>
                <w:b/>
              </w:rPr>
              <w:t>0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29CC4664" w14:textId="58B99742" w:rsidR="009258AF" w:rsidRDefault="003C7E56" w:rsidP="00737394">
            <w:pPr>
              <w:pStyle w:val="Body"/>
              <w:rPr>
                <w:b/>
              </w:rPr>
            </w:pPr>
            <w:r>
              <w:rPr>
                <w:b/>
              </w:rPr>
              <w:t>Ethnic Minority Students' Officer report and questions</w:t>
            </w:r>
          </w:p>
        </w:tc>
      </w:tr>
      <w:tr w:rsidR="001047F8" w:rsidRPr="007F3FCC" w14:paraId="695FD181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329E83B8" w14:textId="2B50DF89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11</w:t>
            </w:r>
          </w:p>
        </w:tc>
        <w:tc>
          <w:tcPr>
            <w:tcW w:w="1531" w:type="dxa"/>
          </w:tcPr>
          <w:p w14:paraId="42FAC27B" w14:textId="582C7073" w:rsidR="001047F8" w:rsidRDefault="00623ECF" w:rsidP="00737394">
            <w:pPr>
              <w:pStyle w:val="Body"/>
              <w:rPr>
                <w:b/>
              </w:rPr>
            </w:pPr>
            <w:r>
              <w:rPr>
                <w:b/>
              </w:rPr>
              <w:t>5:</w:t>
            </w:r>
            <w:r w:rsidR="00031833">
              <w:rPr>
                <w:b/>
              </w:rPr>
              <w:t>4</w:t>
            </w:r>
            <w:r>
              <w:rPr>
                <w:b/>
              </w:rPr>
              <w:t>0</w:t>
            </w:r>
            <w:r w:rsidR="00031833">
              <w:rPr>
                <w:b/>
              </w:rPr>
              <w:t>pm-5:50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063001F7" w14:textId="09333A0C" w:rsidR="001047F8" w:rsidRDefault="003C7E56" w:rsidP="00737394">
            <w:pPr>
              <w:pStyle w:val="Body"/>
              <w:rPr>
                <w:b/>
              </w:rPr>
            </w:pPr>
            <w:r>
              <w:rPr>
                <w:b/>
              </w:rPr>
              <w:t>Ethical &amp; Environmental Officer report and questions</w:t>
            </w:r>
          </w:p>
        </w:tc>
      </w:tr>
      <w:tr w:rsidR="009258AF" w:rsidRPr="007F3FCC" w14:paraId="251ED4A4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5743EC8F" w14:textId="589C6668" w:rsidR="009258AF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12</w:t>
            </w:r>
          </w:p>
        </w:tc>
        <w:tc>
          <w:tcPr>
            <w:tcW w:w="1531" w:type="dxa"/>
          </w:tcPr>
          <w:p w14:paraId="63D7141F" w14:textId="0B196353" w:rsidR="009258AF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5:50pm-6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4D2BD1DC" w14:textId="72E4E2A5" w:rsidR="009258AF" w:rsidRDefault="00031833" w:rsidP="003C7E56">
            <w:pPr>
              <w:pStyle w:val="Body"/>
              <w:rPr>
                <w:b/>
              </w:rPr>
            </w:pPr>
            <w:r>
              <w:rPr>
                <w:b/>
              </w:rPr>
              <w:t>Disabled Students' Officer  report and questions</w:t>
            </w:r>
          </w:p>
        </w:tc>
      </w:tr>
      <w:tr w:rsidR="001047F8" w:rsidRPr="007F3FCC" w14:paraId="145A1A49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7C1A6F81" w14:textId="51E4A4BC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13</w:t>
            </w:r>
          </w:p>
        </w:tc>
        <w:tc>
          <w:tcPr>
            <w:tcW w:w="1531" w:type="dxa"/>
          </w:tcPr>
          <w:p w14:paraId="122D4AA1" w14:textId="38CFC201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6pm-6:1</w:t>
            </w:r>
            <w:r w:rsidR="009258AF">
              <w:rPr>
                <w:b/>
              </w:rPr>
              <w:t>0pm</w:t>
            </w:r>
          </w:p>
        </w:tc>
        <w:tc>
          <w:tcPr>
            <w:tcW w:w="7483" w:type="dxa"/>
            <w:vAlign w:val="center"/>
          </w:tcPr>
          <w:p w14:paraId="1D34A9B7" w14:textId="11090EAF" w:rsidR="001047F8" w:rsidRDefault="00031833" w:rsidP="00031833">
            <w:pPr>
              <w:pStyle w:val="Body"/>
              <w:rPr>
                <w:b/>
              </w:rPr>
            </w:pPr>
            <w:r>
              <w:rPr>
                <w:b/>
              </w:rPr>
              <w:t xml:space="preserve">Sports Officer report and questions </w:t>
            </w:r>
          </w:p>
        </w:tc>
      </w:tr>
      <w:tr w:rsidR="001047F8" w:rsidRPr="007F3FCC" w14:paraId="42C445D8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7059F53B" w14:textId="05117DEC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14</w:t>
            </w:r>
          </w:p>
        </w:tc>
        <w:tc>
          <w:tcPr>
            <w:tcW w:w="1531" w:type="dxa"/>
          </w:tcPr>
          <w:p w14:paraId="59BF5A48" w14:textId="1908A249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6:10pm-6:2</w:t>
            </w:r>
            <w:r w:rsidR="009258AF">
              <w:rPr>
                <w:b/>
              </w:rPr>
              <w:t>0pm</w:t>
            </w:r>
          </w:p>
        </w:tc>
        <w:tc>
          <w:tcPr>
            <w:tcW w:w="7483" w:type="dxa"/>
            <w:vAlign w:val="center"/>
          </w:tcPr>
          <w:p w14:paraId="4621CF6B" w14:textId="15C35FC6" w:rsidR="001047F8" w:rsidRDefault="003C7E56" w:rsidP="00737394">
            <w:pPr>
              <w:pStyle w:val="Body"/>
              <w:rPr>
                <w:b/>
              </w:rPr>
            </w:pPr>
            <w:r>
              <w:rPr>
                <w:b/>
              </w:rPr>
              <w:t>Trans and Non-Binary Students Officer  report and questions</w:t>
            </w:r>
          </w:p>
        </w:tc>
      </w:tr>
      <w:tr w:rsidR="001047F8" w:rsidRPr="007F3FCC" w14:paraId="2E515CB9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1B314283" w14:textId="29CCF69C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531" w:type="dxa"/>
          </w:tcPr>
          <w:p w14:paraId="58E15B57" w14:textId="6FA7156A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6:20pm-6:3</w:t>
            </w:r>
            <w:r w:rsidR="009258AF">
              <w:rPr>
                <w:b/>
              </w:rPr>
              <w:t>0pm</w:t>
            </w:r>
          </w:p>
        </w:tc>
        <w:tc>
          <w:tcPr>
            <w:tcW w:w="7483" w:type="dxa"/>
            <w:vAlign w:val="center"/>
          </w:tcPr>
          <w:p w14:paraId="4BD15429" w14:textId="4F05D7B1" w:rsidR="001047F8" w:rsidRDefault="003C7E56" w:rsidP="003C7E56">
            <w:pPr>
              <w:pStyle w:val="Body"/>
              <w:rPr>
                <w:b/>
              </w:rPr>
            </w:pPr>
            <w:r>
              <w:rPr>
                <w:b/>
              </w:rPr>
              <w:t>Women's Officer  report and questions</w:t>
            </w:r>
          </w:p>
        </w:tc>
      </w:tr>
      <w:tr w:rsidR="001047F8" w:rsidRPr="007F3FCC" w14:paraId="38C9E67F" w14:textId="77777777" w:rsidTr="009258AF">
        <w:trPr>
          <w:cantSplit/>
          <w:trHeight w:val="1274"/>
        </w:trPr>
        <w:tc>
          <w:tcPr>
            <w:tcW w:w="586" w:type="dxa"/>
            <w:vAlign w:val="center"/>
          </w:tcPr>
          <w:p w14:paraId="49F8BE89" w14:textId="0E279944" w:rsidR="001047F8" w:rsidRDefault="009258AF" w:rsidP="00737394">
            <w:pPr>
              <w:pStyle w:val="Body"/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531" w:type="dxa"/>
          </w:tcPr>
          <w:p w14:paraId="5B8FF77A" w14:textId="254A1F54" w:rsidR="001047F8" w:rsidRDefault="00031833" w:rsidP="00737394">
            <w:pPr>
              <w:pStyle w:val="Body"/>
              <w:rPr>
                <w:b/>
              </w:rPr>
            </w:pPr>
            <w:r>
              <w:rPr>
                <w:b/>
              </w:rPr>
              <w:t>6:3</w:t>
            </w:r>
            <w:r w:rsidR="00623ECF">
              <w:rPr>
                <w:b/>
              </w:rPr>
              <w:t>0pm-6:</w:t>
            </w:r>
            <w:r>
              <w:rPr>
                <w:b/>
              </w:rPr>
              <w:t>4</w:t>
            </w:r>
            <w:r w:rsidR="00623ECF">
              <w:rPr>
                <w:b/>
              </w:rPr>
              <w:t>0</w:t>
            </w:r>
            <w:r w:rsidR="009258AF">
              <w:rPr>
                <w:b/>
              </w:rPr>
              <w:t>pm</w:t>
            </w:r>
          </w:p>
        </w:tc>
        <w:tc>
          <w:tcPr>
            <w:tcW w:w="7483" w:type="dxa"/>
            <w:vAlign w:val="center"/>
          </w:tcPr>
          <w:p w14:paraId="66B2637C" w14:textId="5DA78DA6" w:rsidR="001047F8" w:rsidRDefault="00577973" w:rsidP="00737394">
            <w:pPr>
              <w:pStyle w:val="Body"/>
              <w:rPr>
                <w:b/>
              </w:rPr>
            </w:pPr>
            <w:r>
              <w:rPr>
                <w:b/>
              </w:rPr>
              <w:t>AOB</w:t>
            </w:r>
          </w:p>
        </w:tc>
      </w:tr>
    </w:tbl>
    <w:p w14:paraId="33EE7B83" w14:textId="77777777" w:rsidR="001047F8" w:rsidRDefault="001047F8" w:rsidP="009258AF">
      <w:pPr>
        <w:pStyle w:val="Bulletpoints"/>
        <w:numPr>
          <w:ilvl w:val="0"/>
          <w:numId w:val="0"/>
        </w:numPr>
      </w:pPr>
    </w:p>
    <w:p w14:paraId="5F05203D" w14:textId="77777777" w:rsidR="001047F8" w:rsidRDefault="001047F8" w:rsidP="00537972">
      <w:pPr>
        <w:pStyle w:val="Bulletpoints"/>
        <w:numPr>
          <w:ilvl w:val="0"/>
          <w:numId w:val="0"/>
        </w:numPr>
        <w:ind w:left="717" w:hanging="360"/>
      </w:pPr>
    </w:p>
    <w:p w14:paraId="426198EC" w14:textId="223C4471" w:rsidR="005C7AC3" w:rsidRPr="0082131A" w:rsidRDefault="005C7AC3" w:rsidP="0082131A">
      <w:pPr>
        <w:pStyle w:val="Body"/>
        <w:rPr>
          <w:sz w:val="36"/>
          <w:szCs w:val="36"/>
        </w:rPr>
      </w:pPr>
    </w:p>
    <w:sectPr w:rsidR="005C7AC3" w:rsidRPr="0082131A">
      <w:footerReference w:type="default" r:id="rId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8261C6" w14:textId="77777777" w:rsidR="00176B1F" w:rsidRDefault="00176B1F">
      <w:r>
        <w:separator/>
      </w:r>
    </w:p>
  </w:endnote>
  <w:endnote w:type="continuationSeparator" w:id="0">
    <w:p w14:paraId="357674E0" w14:textId="77777777" w:rsidR="00176B1F" w:rsidRDefault="00176B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6C4138C-717E-4FC8-91DD-3783358E15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7C7BFDD-A8AC-407E-9683-D5EE5BD4301D}"/>
    <w:embedBold r:id="rId3" w:fontKey="{3779A0B5-843D-43D5-B396-CCB8A58B56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26B8296-D52E-4D34-89AA-0BEBDCB413A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F32E301F-5ECE-4196-A37F-6E1348183A87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6" w:fontKey="{F36C631C-94EC-470B-905C-A80FCC11C34B}"/>
  </w:font>
  <w:font w:name="Lato">
    <w:altName w:val="Calibri"/>
    <w:charset w:val="4D"/>
    <w:family w:val="swiss"/>
    <w:pitch w:val="variable"/>
    <w:sig w:usb0="800000AF" w:usb1="4000604A" w:usb2="00000000" w:usb3="00000000" w:csb0="00000093" w:csb1="00000000"/>
    <w:embedRegular r:id="rId7" w:fontKey="{E9059270-1CF8-4F60-90CE-37C4F1BACDCC}"/>
    <w:embedBold r:id="rId8" w:fontKey="{EF1938F1-E1C9-4A7B-9C54-73DFD3B9EDF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  <w:embedRegular r:id="rId9" w:fontKey="{241C0036-1630-4995-9C87-DC90BB8F51B9}"/>
    <w:embedBold r:id="rId10" w:fontKey="{674DB665-955D-45C9-A405-64565E4CDBB9}"/>
  </w:font>
  <w:font w:name="Fira Sans Bold">
    <w:altName w:val="Segoe UI Semibold"/>
    <w:charset w:val="00"/>
    <w:family w:val="swiss"/>
    <w:pitch w:val="variable"/>
    <w:sig w:usb0="600002FF" w:usb1="00000001" w:usb2="00000000" w:usb3="00000000" w:csb0="0000019F" w:csb1="00000000"/>
    <w:embedRegular r:id="rId11" w:fontKey="{A99C22AD-52D0-4737-AEF0-33B42128BFBB}"/>
  </w:font>
  <w:font w:name="Fira Sans Regular">
    <w:altName w:val="Corbel"/>
    <w:charset w:val="00"/>
    <w:family w:val="swiss"/>
    <w:pitch w:val="variable"/>
    <w:sig w:usb0="600002FF" w:usb1="00000001" w:usb2="00000000" w:usb3="00000000" w:csb0="0000019F" w:csb1="00000000"/>
    <w:embedRegular r:id="rId12" w:fontKey="{76EA95F4-CC24-4356-9322-2F01007D8ED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77555025-79A4-4E08-9C95-A49431C7A7C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F09B21" w14:textId="77777777" w:rsidR="00176B1F" w:rsidRDefault="00176B1F">
    <w:pPr>
      <w:pStyle w:val="HeaderFooter"/>
      <w:tabs>
        <w:tab w:val="clear" w:pos="9020"/>
        <w:tab w:val="center" w:pos="4819"/>
        <w:tab w:val="right" w:pos="9638"/>
      </w:tabs>
      <w:rPr>
        <w:rFonts w:ascii="Times New Roman" w:hAnsi="Times New Roman" w:cs="Times New Roman"/>
        <w:color w:val="auto"/>
        <w:sz w:val="20"/>
        <w:szCs w:val="20"/>
      </w:rPr>
    </w:pPr>
    <w:r>
      <w:rPr>
        <w:rFonts w:ascii="Fira Sans Regular" w:hAnsi="Fira Sans Regular"/>
        <w:szCs w:val="22"/>
      </w:rPr>
      <w:tab/>
    </w:r>
    <w:r>
      <w:rPr>
        <w:rFonts w:ascii="Fira Sans Regular" w:hAnsi="Fira Sans Regular"/>
        <w:szCs w:val="22"/>
      </w:rPr>
      <w:tab/>
    </w:r>
    <w:r>
      <w:rPr>
        <w:rFonts w:ascii="Fira Sans Regular" w:hAnsi="Fira Sans Regular"/>
        <w:szCs w:val="22"/>
        <w:lang w:val="en-US"/>
      </w:rPr>
      <w:t xml:space="preserve">Page </w:t>
    </w:r>
    <w:r>
      <w:rPr>
        <w:rFonts w:ascii="Fira Sans Regular" w:eastAsia="Fira Sans Regular" w:hAnsi="Fira Sans Regular" w:cs="Fira Sans Regular"/>
        <w:szCs w:val="22"/>
      </w:rPr>
      <w:fldChar w:fldCharType="begin"/>
    </w:r>
    <w:r>
      <w:rPr>
        <w:rFonts w:ascii="Fira Sans Regular" w:eastAsia="Fira Sans Regular" w:hAnsi="Fira Sans Regular" w:cs="Fira Sans Regular"/>
        <w:szCs w:val="22"/>
      </w:rPr>
      <w:instrText xml:space="preserve"> PAGE </w:instrText>
    </w:r>
    <w:r>
      <w:rPr>
        <w:rFonts w:ascii="Fira Sans Regular" w:eastAsia="Fira Sans Regular" w:hAnsi="Fira Sans Regular" w:cs="Fira Sans Regular"/>
        <w:szCs w:val="22"/>
      </w:rPr>
      <w:fldChar w:fldCharType="separate"/>
    </w:r>
    <w:r w:rsidR="009D1059">
      <w:rPr>
        <w:rFonts w:ascii="Fira Sans Regular" w:eastAsia="Fira Sans Regular" w:hAnsi="Fira Sans Regular" w:cs="Fira Sans Regular"/>
        <w:noProof/>
        <w:szCs w:val="22"/>
      </w:rPr>
      <w:t>1</w:t>
    </w:r>
    <w:r>
      <w:rPr>
        <w:rFonts w:ascii="Fira Sans Regular" w:eastAsia="Fira Sans Regular" w:hAnsi="Fira Sans Regular" w:cs="Fira Sans Regular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753DD5" w14:textId="77777777" w:rsidR="00176B1F" w:rsidRDefault="00176B1F">
      <w:r>
        <w:separator/>
      </w:r>
    </w:p>
  </w:footnote>
  <w:footnote w:type="continuationSeparator" w:id="0">
    <w:p w14:paraId="024BA9F5" w14:textId="77777777" w:rsidR="00176B1F" w:rsidRDefault="00176B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8E4E2F"/>
    <w:multiLevelType w:val="hybridMultilevel"/>
    <w:tmpl w:val="656E9620"/>
    <w:lvl w:ilvl="0" w:tplc="C2C48BEA">
      <w:start w:val="1"/>
      <w:numFmt w:val="bullet"/>
      <w:pStyle w:val="Bulletpoints"/>
      <w:lvlText w:val=""/>
      <w:lvlJc w:val="left"/>
      <w:pPr>
        <w:ind w:left="717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0D0FB5"/>
    <w:multiLevelType w:val="hybridMultilevel"/>
    <w:tmpl w:val="7AA22C5C"/>
    <w:lvl w:ilvl="0" w:tplc="101674E2">
      <w:numFmt w:val="bullet"/>
      <w:lvlText w:val=""/>
      <w:lvlJc w:val="left"/>
      <w:pPr>
        <w:ind w:left="717" w:hanging="360"/>
      </w:pPr>
      <w:rPr>
        <w:rFonts w:ascii="Symbol" w:eastAsia="Calibr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587A83"/>
    <w:multiLevelType w:val="hybridMultilevel"/>
    <w:tmpl w:val="B04032AE"/>
    <w:lvl w:ilvl="0" w:tplc="101674E2">
      <w:numFmt w:val="bullet"/>
      <w:lvlText w:val=""/>
      <w:lvlJc w:val="left"/>
      <w:pPr>
        <w:ind w:left="717" w:hanging="360"/>
      </w:pPr>
      <w:rPr>
        <w:rFonts w:ascii="Symbol" w:eastAsia="Calibr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noLineBreaksAfter w:lang="ja-JP" w:val="‘“(〔[{〈《「『【⦅〘〖«〝︵︷︹︻︽︿﹁﹃﹇﹙﹛﹝｢"/>
  <w:noLineBreaksBefore w:lang="ja-JP" w:val="’”)〕]}〉"/>
  <w:doNotValidateAgainstSchema/>
  <w:doNotDemarcateInvalidXml/>
  <w:hdrShapeDefaults>
    <o:shapedefaults v:ext="edit" spidmax="12289" style="v-text-anchor:middle" fillcolor="black">
      <v:fill color="black"/>
      <v:stroke weight="2pt" miterlimit="4"/>
      <v:textbox style="mso-column-margin:3pt;mso-fit-shape-to-text:t" inset="4pt,4pt,4pt,4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972"/>
    <w:rsid w:val="00031833"/>
    <w:rsid w:val="00034BBE"/>
    <w:rsid w:val="000C1A93"/>
    <w:rsid w:val="001047F8"/>
    <w:rsid w:val="00176B1F"/>
    <w:rsid w:val="003045AB"/>
    <w:rsid w:val="00355F2F"/>
    <w:rsid w:val="003C7E56"/>
    <w:rsid w:val="0044723D"/>
    <w:rsid w:val="0048595B"/>
    <w:rsid w:val="00537972"/>
    <w:rsid w:val="00577973"/>
    <w:rsid w:val="005C7AC3"/>
    <w:rsid w:val="005E1726"/>
    <w:rsid w:val="00623ECF"/>
    <w:rsid w:val="006A226A"/>
    <w:rsid w:val="00737394"/>
    <w:rsid w:val="007638F2"/>
    <w:rsid w:val="00766D8B"/>
    <w:rsid w:val="007F3FCC"/>
    <w:rsid w:val="0082131A"/>
    <w:rsid w:val="00895AA0"/>
    <w:rsid w:val="009258AF"/>
    <w:rsid w:val="0094006E"/>
    <w:rsid w:val="009C08C0"/>
    <w:rsid w:val="009D1059"/>
    <w:rsid w:val="00A219C8"/>
    <w:rsid w:val="00A35569"/>
    <w:rsid w:val="00A56F06"/>
    <w:rsid w:val="00AC45CE"/>
    <w:rsid w:val="00D54540"/>
    <w:rsid w:val="00E92258"/>
    <w:rsid w:val="00EC3C87"/>
    <w:rsid w:val="00ED2452"/>
    <w:rsid w:val="00FC6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 style="v-text-anchor:middle" fillcolor="black">
      <v:fill color="black"/>
      <v:stroke weight="2pt" miterlimit="4"/>
      <v:textbox style="mso-column-margin:3pt;mso-fit-shape-to-text:t" inset="4pt,4pt,4pt,4pt"/>
    </o:shapedefaults>
    <o:shapelayout v:ext="edit">
      <o:idmap v:ext="edit" data="1"/>
    </o:shapelayout>
  </w:shapeDefaults>
  <w:doNotEmbedSmartTags/>
  <w:decimalSymbol w:val="."/>
  <w:listSeparator w:val=","/>
  <w14:docId w14:val="6D75B19E"/>
  <w15:chartTrackingRefBased/>
  <w15:docId w15:val="{F0DB5AEB-B3B0-814C-BFC5-C6C963734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 w:semiHidden="1" w:unhideWhenUs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9C08C0"/>
    <w:rPr>
      <w:rFonts w:ascii="Lato" w:hAnsi="Lato"/>
      <w:b/>
      <w:i w:val="0"/>
      <w:color w:val="5BBAA2"/>
      <w:sz w:val="24"/>
      <w:u w:val="single"/>
    </w:rPr>
  </w:style>
  <w:style w:type="paragraph" w:customStyle="1" w:styleId="HeaderFooter">
    <w:name w:val="Header &amp; Footer"/>
    <w:autoRedefine/>
    <w:rsid w:val="00537972"/>
    <w:pPr>
      <w:tabs>
        <w:tab w:val="right" w:pos="9020"/>
      </w:tabs>
    </w:pPr>
    <w:rPr>
      <w:rFonts w:ascii="Lato" w:eastAsia="Arial Unicode MS" w:hAnsi="Lato" w:cs="Arial Unicode MS"/>
      <w:color w:val="000000"/>
      <w:sz w:val="22"/>
      <w:szCs w:val="24"/>
    </w:rPr>
  </w:style>
  <w:style w:type="paragraph" w:customStyle="1" w:styleId="Body">
    <w:name w:val="Body"/>
    <w:rsid w:val="009C08C0"/>
    <w:rPr>
      <w:rFonts w:ascii="Lato" w:eastAsia="Helvetica Neue" w:hAnsi="Lato" w:cs="Helvetica Neue"/>
      <w:color w:val="000000"/>
      <w:sz w:val="24"/>
      <w:szCs w:val="22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Subheadings">
    <w:name w:val="Subheadings"/>
    <w:basedOn w:val="Body"/>
    <w:qFormat/>
    <w:rsid w:val="00537972"/>
    <w:rPr>
      <w:rFonts w:ascii="Fira Sans Bold" w:hAnsi="Fira Sans Bold"/>
      <w:sz w:val="36"/>
      <w:szCs w:val="36"/>
      <w:lang w:val="en-US"/>
    </w:rPr>
  </w:style>
  <w:style w:type="paragraph" w:customStyle="1" w:styleId="Bulletpoints">
    <w:name w:val="Bullet points"/>
    <w:basedOn w:val="Normal"/>
    <w:qFormat/>
    <w:rsid w:val="009C08C0"/>
    <w:pPr>
      <w:numPr>
        <w:numId w:val="3"/>
      </w:numPr>
      <w:spacing w:line="276" w:lineRule="auto"/>
      <w:contextualSpacing/>
    </w:pPr>
    <w:rPr>
      <w:rFonts w:ascii="Lato" w:eastAsia="Calibri" w:hAnsi="Lato"/>
      <w:bCs/>
      <w:szCs w:val="22"/>
      <w:lang w:val="en-GB"/>
    </w:rPr>
  </w:style>
  <w:style w:type="table" w:styleId="TableGrid">
    <w:name w:val="Table Grid"/>
    <w:basedOn w:val="TableNormal"/>
    <w:locked/>
    <w:rsid w:val="009C08C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A00BB79-239B-41BB-A536-48606904C3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E8A0A8C2</Template>
  <TotalTime>0</TotalTime>
  <Pages>2</Pages>
  <Words>136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Murphy</dc:creator>
  <cp:keywords/>
  <cp:lastModifiedBy>Linzi Sandbrook</cp:lastModifiedBy>
  <cp:revision>2</cp:revision>
  <dcterms:created xsi:type="dcterms:W3CDTF">2020-12-07T09:46:00Z</dcterms:created>
  <dcterms:modified xsi:type="dcterms:W3CDTF">2020-12-07T09:46:00Z</dcterms:modified>
</cp:coreProperties>
</file>