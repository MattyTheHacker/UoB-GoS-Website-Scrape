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30B" w14:textId="78234268" w:rsidR="009212B0" w:rsidRPr="006E65FC" w:rsidRDefault="00BB2D1E" w:rsidP="009212B0">
      <w:pPr>
        <w:pStyle w:val="Title"/>
        <w:jc w:val="center"/>
        <w:rPr>
          <w:rFonts w:ascii="Arial" w:hAnsi="Arial" w:cs="Arial"/>
          <w:b/>
          <w:sz w:val="48"/>
        </w:rPr>
      </w:pPr>
      <w:r w:rsidRPr="006E65FC">
        <w:rPr>
          <w:rFonts w:ascii="Arial" w:hAnsi="Arial" w:cs="Arial"/>
          <w:b/>
          <w:sz w:val="48"/>
        </w:rPr>
        <w:t xml:space="preserve">The </w:t>
      </w:r>
      <w:r w:rsidR="00B12B42" w:rsidRPr="006E65FC">
        <w:rPr>
          <w:rFonts w:ascii="Arial" w:hAnsi="Arial" w:cs="Arial"/>
          <w:b/>
          <w:sz w:val="48"/>
        </w:rPr>
        <w:t xml:space="preserve">Rep </w:t>
      </w:r>
      <w:r w:rsidR="00320B0A" w:rsidRPr="006E65FC">
        <w:rPr>
          <w:rFonts w:ascii="Arial" w:hAnsi="Arial" w:cs="Arial"/>
          <w:b/>
          <w:sz w:val="48"/>
        </w:rPr>
        <w:t>Fund</w:t>
      </w:r>
    </w:p>
    <w:p w14:paraId="1872AABC" w14:textId="77777777" w:rsidR="009212B0" w:rsidRPr="006E65FC" w:rsidRDefault="009212B0" w:rsidP="00ED2885">
      <w:pPr>
        <w:jc w:val="both"/>
        <w:rPr>
          <w:rFonts w:ascii="Arial" w:hAnsi="Arial" w:cs="Arial"/>
          <w:b/>
          <w:noProof/>
          <w:sz w:val="22"/>
          <w:lang w:eastAsia="en-GB"/>
        </w:rPr>
      </w:pPr>
      <w:r w:rsidRPr="006E65FC">
        <w:rPr>
          <w:rFonts w:ascii="Arial" w:hAnsi="Arial" w:cs="Arial"/>
          <w:b/>
          <w:noProof/>
          <w:sz w:val="22"/>
          <w:lang w:eastAsia="en-GB"/>
        </w:rPr>
        <w:t xml:space="preserve">Who can apply? </w:t>
      </w:r>
    </w:p>
    <w:p w14:paraId="020CAAB1" w14:textId="68F9518E" w:rsidR="00CC7E52" w:rsidRPr="006E65FC" w:rsidRDefault="00967FF5" w:rsidP="00ED2885">
      <w:pPr>
        <w:jc w:val="both"/>
        <w:rPr>
          <w:rFonts w:ascii="Arial" w:hAnsi="Arial" w:cs="Arial"/>
          <w:noProof/>
          <w:lang w:eastAsia="en-GB"/>
        </w:rPr>
      </w:pPr>
      <w:r w:rsidRPr="006E65FC">
        <w:rPr>
          <w:rFonts w:ascii="Arial" w:hAnsi="Arial" w:cs="Arial"/>
          <w:noProof/>
          <w:lang w:eastAsia="en-GB"/>
        </w:rPr>
        <w:t>All</w:t>
      </w:r>
      <w:r w:rsidR="00BE5A5C" w:rsidRPr="006E65FC">
        <w:rPr>
          <w:rFonts w:ascii="Arial" w:hAnsi="Arial" w:cs="Arial"/>
          <w:noProof/>
          <w:lang w:eastAsia="en-GB"/>
        </w:rPr>
        <w:t xml:space="preserve"> registered academic</w:t>
      </w:r>
      <w:r w:rsidRPr="006E65FC">
        <w:rPr>
          <w:rFonts w:ascii="Arial" w:hAnsi="Arial" w:cs="Arial"/>
          <w:noProof/>
          <w:lang w:eastAsia="en-GB"/>
        </w:rPr>
        <w:t xml:space="preserve"> </w:t>
      </w:r>
      <w:r w:rsidR="000D57CE" w:rsidRPr="006E65FC">
        <w:rPr>
          <w:rFonts w:ascii="Arial" w:hAnsi="Arial" w:cs="Arial"/>
          <w:noProof/>
          <w:lang w:eastAsia="en-GB"/>
        </w:rPr>
        <w:t xml:space="preserve">Reps </w:t>
      </w:r>
      <w:r w:rsidRPr="006E65FC">
        <w:rPr>
          <w:rFonts w:ascii="Arial" w:hAnsi="Arial" w:cs="Arial"/>
          <w:noProof/>
          <w:lang w:eastAsia="en-GB"/>
        </w:rPr>
        <w:t>at the University of Birmingham</w:t>
      </w:r>
      <w:r w:rsidR="000D57CE" w:rsidRPr="006E65FC">
        <w:rPr>
          <w:rFonts w:ascii="Arial" w:hAnsi="Arial" w:cs="Arial"/>
          <w:noProof/>
          <w:lang w:eastAsia="en-GB"/>
        </w:rPr>
        <w:t xml:space="preserve"> (Senate, College, School, Student and PGR)</w:t>
      </w:r>
      <w:r w:rsidRPr="006E65FC">
        <w:rPr>
          <w:rFonts w:ascii="Arial" w:hAnsi="Arial" w:cs="Arial"/>
          <w:noProof/>
          <w:lang w:eastAsia="en-GB"/>
        </w:rPr>
        <w:t xml:space="preserve"> can bid for a maximum of £150 from the Rep Fund</w:t>
      </w:r>
      <w:r w:rsidR="009212B0" w:rsidRPr="006E65FC">
        <w:rPr>
          <w:rFonts w:ascii="Arial" w:hAnsi="Arial" w:cs="Arial"/>
          <w:noProof/>
          <w:lang w:eastAsia="en-GB"/>
        </w:rPr>
        <w:t xml:space="preserve">. It can be used in order to widen participation and engagement amongst your cohort, </w:t>
      </w:r>
      <w:r w:rsidR="002823DC" w:rsidRPr="006E65FC">
        <w:rPr>
          <w:rFonts w:ascii="Arial" w:hAnsi="Arial" w:cs="Arial"/>
          <w:noProof/>
          <w:lang w:eastAsia="en-GB"/>
        </w:rPr>
        <w:t>with particular emphasis on reaching those students who would not normally provide feedback. This could include providing refreshments for feedback events,</w:t>
      </w:r>
      <w:r w:rsidR="00736397" w:rsidRPr="006E65FC">
        <w:rPr>
          <w:rFonts w:ascii="Arial" w:hAnsi="Arial" w:cs="Arial"/>
          <w:noProof/>
          <w:lang w:eastAsia="en-GB"/>
        </w:rPr>
        <w:t xml:space="preserve"> community building events,</w:t>
      </w:r>
      <w:r w:rsidR="00BB2D1E" w:rsidRPr="006E65FC">
        <w:rPr>
          <w:rFonts w:ascii="Arial" w:hAnsi="Arial" w:cs="Arial"/>
          <w:noProof/>
          <w:lang w:eastAsia="en-GB"/>
        </w:rPr>
        <w:t xml:space="preserve"> prizes for</w:t>
      </w:r>
      <w:r w:rsidR="002823DC" w:rsidRPr="006E65FC">
        <w:rPr>
          <w:rFonts w:ascii="Arial" w:hAnsi="Arial" w:cs="Arial"/>
          <w:noProof/>
          <w:lang w:eastAsia="en-GB"/>
        </w:rPr>
        <w:t xml:space="preserve"> Rep</w:t>
      </w:r>
      <w:r w:rsidR="00BB2D1E" w:rsidRPr="006E65FC">
        <w:rPr>
          <w:rFonts w:ascii="Arial" w:hAnsi="Arial" w:cs="Arial"/>
          <w:noProof/>
          <w:lang w:eastAsia="en-GB"/>
        </w:rPr>
        <w:t>-</w:t>
      </w:r>
      <w:r w:rsidR="002823DC" w:rsidRPr="006E65FC">
        <w:rPr>
          <w:rFonts w:ascii="Arial" w:hAnsi="Arial" w:cs="Arial"/>
          <w:noProof/>
          <w:lang w:eastAsia="en-GB"/>
        </w:rPr>
        <w:t>led surveys</w:t>
      </w:r>
      <w:r w:rsidR="00274A59" w:rsidRPr="006E65FC">
        <w:rPr>
          <w:rFonts w:ascii="Arial" w:hAnsi="Arial" w:cs="Arial"/>
          <w:noProof/>
          <w:lang w:eastAsia="en-GB"/>
        </w:rPr>
        <w:t xml:space="preserve"> or equipment to help engage a wider range of students</w:t>
      </w:r>
      <w:r w:rsidR="002823DC" w:rsidRPr="006E65FC">
        <w:rPr>
          <w:rFonts w:ascii="Arial" w:hAnsi="Arial" w:cs="Arial"/>
          <w:noProof/>
          <w:lang w:eastAsia="en-GB"/>
        </w:rPr>
        <w:t xml:space="preserve">. </w:t>
      </w:r>
      <w:r w:rsidR="000D57CE" w:rsidRPr="006E65FC">
        <w:rPr>
          <w:rFonts w:ascii="Arial" w:hAnsi="Arial" w:cs="Arial"/>
          <w:noProof/>
          <w:lang w:eastAsia="en-GB"/>
        </w:rPr>
        <w:t>In order to ensure as many Re</w:t>
      </w:r>
      <w:r w:rsidR="00BB2D1E" w:rsidRPr="006E65FC">
        <w:rPr>
          <w:rFonts w:ascii="Arial" w:hAnsi="Arial" w:cs="Arial"/>
          <w:noProof/>
          <w:lang w:eastAsia="en-GB"/>
        </w:rPr>
        <w:t>ps can access the fund as possib</w:t>
      </w:r>
      <w:r w:rsidR="000D57CE" w:rsidRPr="006E65FC">
        <w:rPr>
          <w:rFonts w:ascii="Arial" w:hAnsi="Arial" w:cs="Arial"/>
          <w:noProof/>
          <w:lang w:eastAsia="en-GB"/>
        </w:rPr>
        <w:t>le, w</w:t>
      </w:r>
      <w:r w:rsidR="002823DC" w:rsidRPr="006E65FC">
        <w:rPr>
          <w:rFonts w:ascii="Arial" w:hAnsi="Arial" w:cs="Arial"/>
          <w:noProof/>
          <w:lang w:eastAsia="en-GB"/>
        </w:rPr>
        <w:t xml:space="preserve">e will accept a maximum of one application per Rep per term. </w:t>
      </w:r>
    </w:p>
    <w:p w14:paraId="141CB0D3" w14:textId="720B4C8B" w:rsidR="00007642" w:rsidRPr="006E65FC" w:rsidRDefault="00280084" w:rsidP="00007642">
      <w:pPr>
        <w:jc w:val="both"/>
        <w:rPr>
          <w:rFonts w:ascii="Arial" w:hAnsi="Arial" w:cs="Arial"/>
          <w:noProof/>
          <w:lang w:eastAsia="en-GB"/>
        </w:rPr>
      </w:pPr>
      <w:r w:rsidRPr="006E65FC">
        <w:rPr>
          <w:rFonts w:ascii="Arial" w:hAnsi="Arial" w:cs="Arial"/>
          <w:i/>
          <w:noProof/>
          <w:u w:val="single"/>
          <w:lang w:eastAsia="en-GB"/>
        </w:rPr>
        <w:t>Please note</w:t>
      </w:r>
      <w:r w:rsidRPr="006E65FC">
        <w:rPr>
          <w:rFonts w:ascii="Arial" w:hAnsi="Arial" w:cs="Arial"/>
          <w:i/>
          <w:noProof/>
          <w:lang w:eastAsia="en-GB"/>
        </w:rPr>
        <w:t>:</w:t>
      </w:r>
      <w:r w:rsidRPr="006E65FC">
        <w:rPr>
          <w:rFonts w:ascii="Arial" w:hAnsi="Arial" w:cs="Arial"/>
          <w:noProof/>
          <w:lang w:eastAsia="en-GB"/>
        </w:rPr>
        <w:t xml:space="preserve"> </w:t>
      </w:r>
      <w:r w:rsidR="00850A60" w:rsidRPr="006E65FC">
        <w:rPr>
          <w:rFonts w:ascii="Arial" w:hAnsi="Arial" w:cs="Arial"/>
          <w:noProof/>
          <w:lang w:eastAsia="en-GB"/>
        </w:rPr>
        <w:t xml:space="preserve">For ethical reasons, the Guild is moving away from funding Amazon vouchers and we encourage students to consider alternatives when offering voucher incentives. </w:t>
      </w:r>
      <w:r w:rsidRPr="006E65FC">
        <w:rPr>
          <w:rFonts w:ascii="Arial" w:hAnsi="Arial" w:cs="Arial"/>
          <w:noProof/>
          <w:lang w:eastAsia="en-GB"/>
        </w:rPr>
        <w:t>This money</w:t>
      </w:r>
      <w:r w:rsidR="00850A60" w:rsidRPr="006E65FC">
        <w:rPr>
          <w:rFonts w:ascii="Arial" w:hAnsi="Arial" w:cs="Arial"/>
          <w:noProof/>
          <w:lang w:eastAsia="en-GB"/>
        </w:rPr>
        <w:t xml:space="preserve"> also</w:t>
      </w:r>
      <w:r w:rsidRPr="006E65FC">
        <w:rPr>
          <w:rFonts w:ascii="Arial" w:hAnsi="Arial" w:cs="Arial"/>
          <w:noProof/>
          <w:lang w:eastAsia="en-GB"/>
        </w:rPr>
        <w:t xml:space="preserve"> cannot be spent on alcohol</w:t>
      </w:r>
      <w:r w:rsidR="00007642" w:rsidRPr="006E65FC">
        <w:rPr>
          <w:rFonts w:ascii="Arial" w:hAnsi="Arial" w:cs="Arial"/>
          <w:noProof/>
          <w:lang w:eastAsia="en-GB"/>
        </w:rPr>
        <w:t xml:space="preserve"> or used for events t</w:t>
      </w:r>
      <w:r w:rsidR="00BB2D1E" w:rsidRPr="006E65FC">
        <w:rPr>
          <w:rFonts w:ascii="Arial" w:hAnsi="Arial" w:cs="Arial"/>
          <w:noProof/>
          <w:lang w:eastAsia="en-GB"/>
        </w:rPr>
        <w:t>hat generate a profit. However,</w:t>
      </w:r>
      <w:r w:rsidR="00007642" w:rsidRPr="006E65FC">
        <w:rPr>
          <w:rFonts w:ascii="Arial" w:hAnsi="Arial" w:cs="Arial"/>
          <w:noProof/>
          <w:lang w:eastAsia="en-GB"/>
        </w:rPr>
        <w:t xml:space="preserve"> this money </w:t>
      </w:r>
      <w:r w:rsidR="00007642" w:rsidRPr="006E65FC">
        <w:rPr>
          <w:rFonts w:ascii="Arial" w:hAnsi="Arial" w:cs="Arial"/>
          <w:noProof/>
          <w:u w:val="single"/>
          <w:lang w:eastAsia="en-GB"/>
        </w:rPr>
        <w:t>can</w:t>
      </w:r>
      <w:r w:rsidR="00007642" w:rsidRPr="006E65FC">
        <w:rPr>
          <w:rFonts w:ascii="Arial" w:hAnsi="Arial" w:cs="Arial"/>
          <w:noProof/>
          <w:lang w:eastAsia="en-GB"/>
        </w:rPr>
        <w:t xml:space="preserve"> be spent on items from companies external to the University.</w:t>
      </w:r>
    </w:p>
    <w:p w14:paraId="18A3F854" w14:textId="77777777" w:rsidR="00CC7E52" w:rsidRPr="006E65FC" w:rsidRDefault="00CC7E52" w:rsidP="00ED2885">
      <w:pPr>
        <w:jc w:val="both"/>
        <w:rPr>
          <w:rFonts w:ascii="Arial" w:hAnsi="Arial" w:cs="Arial"/>
          <w:noProof/>
          <w:lang w:eastAsia="en-GB"/>
        </w:rPr>
      </w:pPr>
    </w:p>
    <w:p w14:paraId="657A7399" w14:textId="77777777" w:rsidR="009212B0" w:rsidRPr="006E65FC" w:rsidRDefault="00CC7E52" w:rsidP="00ED2885">
      <w:pPr>
        <w:jc w:val="both"/>
        <w:rPr>
          <w:rFonts w:ascii="Arial" w:hAnsi="Arial" w:cs="Arial"/>
          <w:b/>
          <w:noProof/>
          <w:sz w:val="22"/>
          <w:lang w:eastAsia="en-GB"/>
        </w:rPr>
      </w:pPr>
      <w:r w:rsidRPr="006E65FC">
        <w:rPr>
          <w:rFonts w:ascii="Arial" w:hAnsi="Arial" w:cs="Arial"/>
          <w:b/>
          <w:noProof/>
          <w:sz w:val="22"/>
          <w:lang w:eastAsia="en-GB"/>
        </w:rPr>
        <w:t>Proces</w:t>
      </w:r>
      <w:r w:rsidR="009212B0" w:rsidRPr="006E65FC">
        <w:rPr>
          <w:rFonts w:ascii="Arial" w:hAnsi="Arial" w:cs="Arial"/>
          <w:b/>
          <w:noProof/>
          <w:sz w:val="22"/>
          <w:lang w:eastAsia="en-GB"/>
        </w:rPr>
        <w:t>s for submitting an application?</w:t>
      </w:r>
    </w:p>
    <w:p w14:paraId="25B1A08E" w14:textId="08918177" w:rsidR="009212B0" w:rsidRPr="006E65FC" w:rsidRDefault="009212B0" w:rsidP="00ED2885">
      <w:pPr>
        <w:jc w:val="both"/>
        <w:rPr>
          <w:rFonts w:ascii="Arial" w:hAnsi="Arial" w:cs="Arial"/>
          <w:noProof/>
          <w:lang w:eastAsia="en-GB"/>
        </w:rPr>
      </w:pPr>
      <w:r w:rsidRPr="006E65FC">
        <w:rPr>
          <w:rFonts w:ascii="Arial" w:hAnsi="Arial" w:cs="Arial"/>
          <w:noProof/>
          <w:lang w:eastAsia="en-GB"/>
        </w:rPr>
        <w:t xml:space="preserve">Applications will be considered throughout the academic year. To submit an application, please complete the </w:t>
      </w:r>
      <w:r w:rsidR="00320B0A" w:rsidRPr="006E65FC">
        <w:rPr>
          <w:rFonts w:ascii="Arial" w:hAnsi="Arial" w:cs="Arial"/>
          <w:noProof/>
          <w:lang w:eastAsia="en-GB"/>
        </w:rPr>
        <w:t>Rep Fund</w:t>
      </w:r>
      <w:r w:rsidRPr="006E65FC">
        <w:rPr>
          <w:rFonts w:ascii="Arial" w:hAnsi="Arial" w:cs="Arial"/>
          <w:noProof/>
          <w:lang w:eastAsia="en-GB"/>
        </w:rPr>
        <w:t xml:space="preserve"> application form</w:t>
      </w:r>
      <w:r w:rsidR="00967FF5" w:rsidRPr="006E65FC">
        <w:rPr>
          <w:rFonts w:ascii="Arial" w:hAnsi="Arial" w:cs="Arial"/>
          <w:noProof/>
          <w:lang w:eastAsia="en-GB"/>
        </w:rPr>
        <w:t xml:space="preserve"> below </w:t>
      </w:r>
      <w:r w:rsidRPr="006E65FC">
        <w:rPr>
          <w:rFonts w:ascii="Arial" w:hAnsi="Arial" w:cs="Arial"/>
          <w:noProof/>
          <w:lang w:eastAsia="en-GB"/>
        </w:rPr>
        <w:t xml:space="preserve">and provide a detailed description of the event. Any missed information may delay or affect your application. </w:t>
      </w:r>
    </w:p>
    <w:p w14:paraId="2A69379C" w14:textId="77777777" w:rsidR="00CC7E52" w:rsidRPr="006E65FC" w:rsidRDefault="009212B0" w:rsidP="00ED2885">
      <w:pPr>
        <w:jc w:val="both"/>
        <w:rPr>
          <w:rFonts w:ascii="Arial" w:hAnsi="Arial" w:cs="Arial"/>
        </w:rPr>
      </w:pPr>
      <w:r w:rsidRPr="006E65FC">
        <w:rPr>
          <w:rFonts w:ascii="Arial" w:hAnsi="Arial" w:cs="Arial"/>
          <w:noProof/>
          <w:lang w:eastAsia="en-GB"/>
        </w:rPr>
        <w:t xml:space="preserve">This application form must then be emailed to </w:t>
      </w:r>
      <w:hyperlink r:id="rId7" w:history="1">
        <w:r w:rsidR="00CC7E52" w:rsidRPr="006E65FC">
          <w:rPr>
            <w:rStyle w:val="Hyperlink"/>
            <w:rFonts w:ascii="Arial" w:hAnsi="Arial" w:cs="Arial"/>
            <w:color w:val="DA007A"/>
          </w:rPr>
          <w:t>studentreps@guild.bham.ac.uk</w:t>
        </w:r>
      </w:hyperlink>
      <w:r w:rsidR="00CC7E52" w:rsidRPr="006E65FC">
        <w:rPr>
          <w:rStyle w:val="Hyperlink"/>
          <w:rFonts w:ascii="Arial" w:hAnsi="Arial" w:cs="Arial"/>
          <w:color w:val="DA007A"/>
          <w:u w:val="none"/>
        </w:rPr>
        <w:t xml:space="preserve"> </w:t>
      </w:r>
    </w:p>
    <w:p w14:paraId="21873537" w14:textId="77777777" w:rsidR="009212B0" w:rsidRPr="006E65FC" w:rsidRDefault="009212B0" w:rsidP="00ED2885">
      <w:pPr>
        <w:jc w:val="both"/>
        <w:rPr>
          <w:rFonts w:ascii="Arial" w:hAnsi="Arial" w:cs="Arial"/>
          <w:noProof/>
          <w:sz w:val="22"/>
          <w:lang w:eastAsia="en-GB"/>
        </w:rPr>
      </w:pPr>
      <w:r w:rsidRPr="006E65FC">
        <w:rPr>
          <w:rFonts w:ascii="Arial" w:hAnsi="Arial" w:cs="Arial"/>
          <w:color w:val="333333"/>
          <w:szCs w:val="20"/>
        </w:rPr>
        <w:br/>
      </w:r>
      <w:r w:rsidRPr="006E65FC">
        <w:rPr>
          <w:rFonts w:ascii="Arial" w:hAnsi="Arial" w:cs="Arial"/>
          <w:b/>
          <w:noProof/>
          <w:sz w:val="22"/>
          <w:lang w:eastAsia="en-GB"/>
        </w:rPr>
        <w:t>What happens once the application is submitted?</w:t>
      </w:r>
      <w:r w:rsidRPr="006E65FC">
        <w:rPr>
          <w:rFonts w:ascii="Arial" w:hAnsi="Arial" w:cs="Arial"/>
          <w:noProof/>
          <w:sz w:val="22"/>
          <w:lang w:eastAsia="en-GB"/>
        </w:rPr>
        <w:t xml:space="preserve"> </w:t>
      </w:r>
    </w:p>
    <w:p w14:paraId="3E22A02B" w14:textId="592D6356" w:rsidR="004E6CDC" w:rsidRPr="006E65FC" w:rsidRDefault="009212B0" w:rsidP="00ED2885">
      <w:pPr>
        <w:jc w:val="both"/>
        <w:rPr>
          <w:rFonts w:ascii="Arial" w:hAnsi="Arial" w:cs="Arial"/>
          <w:noProof/>
          <w:lang w:eastAsia="en-GB"/>
        </w:rPr>
      </w:pPr>
      <w:r w:rsidRPr="006E65FC">
        <w:rPr>
          <w:rFonts w:ascii="Arial" w:hAnsi="Arial" w:cs="Arial"/>
          <w:noProof/>
          <w:lang w:eastAsia="en-GB"/>
        </w:rPr>
        <w:t>Once the application has been submitted</w:t>
      </w:r>
      <w:r w:rsidR="009655D5" w:rsidRPr="006E65FC">
        <w:rPr>
          <w:rFonts w:ascii="Arial" w:hAnsi="Arial" w:cs="Arial"/>
          <w:noProof/>
          <w:lang w:eastAsia="en-GB"/>
        </w:rPr>
        <w:t xml:space="preserve">, the Education Committee will </w:t>
      </w:r>
      <w:r w:rsidR="000D57CE" w:rsidRPr="006E65FC">
        <w:rPr>
          <w:rFonts w:ascii="Arial" w:hAnsi="Arial" w:cs="Arial"/>
          <w:noProof/>
          <w:lang w:eastAsia="en-GB"/>
        </w:rPr>
        <w:t>review</w:t>
      </w:r>
      <w:r w:rsidR="009655D5" w:rsidRPr="006E65FC">
        <w:rPr>
          <w:rFonts w:ascii="Arial" w:hAnsi="Arial" w:cs="Arial"/>
          <w:noProof/>
          <w:lang w:eastAsia="en-GB"/>
        </w:rPr>
        <w:t xml:space="preserve"> your application to check and discuss its eligibility. The Education Committee is a body which oversees the Guild’s activity relating to academic issues</w:t>
      </w:r>
      <w:r w:rsidR="000D57CE" w:rsidRPr="006E65FC">
        <w:rPr>
          <w:rFonts w:ascii="Arial" w:hAnsi="Arial" w:cs="Arial"/>
          <w:noProof/>
          <w:lang w:eastAsia="en-GB"/>
        </w:rPr>
        <w:t>.</w:t>
      </w:r>
      <w:r w:rsidR="00E84862" w:rsidRPr="006E65FC">
        <w:rPr>
          <w:rFonts w:ascii="Arial" w:hAnsi="Arial" w:cs="Arial"/>
          <w:noProof/>
          <w:lang w:eastAsia="en-GB"/>
        </w:rPr>
        <w:t xml:space="preserve"> </w:t>
      </w:r>
      <w:r w:rsidR="000D57CE" w:rsidRPr="006E65FC">
        <w:rPr>
          <w:rFonts w:ascii="Arial" w:hAnsi="Arial" w:cs="Arial"/>
          <w:noProof/>
          <w:lang w:eastAsia="en-GB"/>
        </w:rPr>
        <w:t>M</w:t>
      </w:r>
      <w:r w:rsidR="009655D5" w:rsidRPr="006E65FC">
        <w:rPr>
          <w:rFonts w:ascii="Arial" w:hAnsi="Arial" w:cs="Arial"/>
          <w:noProof/>
          <w:lang w:eastAsia="en-GB"/>
        </w:rPr>
        <w:t xml:space="preserve">embership consists of </w:t>
      </w:r>
      <w:r w:rsidR="000D57CE" w:rsidRPr="006E65FC">
        <w:rPr>
          <w:rFonts w:ascii="Arial" w:hAnsi="Arial" w:cs="Arial"/>
          <w:noProof/>
          <w:lang w:eastAsia="en-GB"/>
        </w:rPr>
        <w:t xml:space="preserve">the </w:t>
      </w:r>
      <w:r w:rsidR="009655D5" w:rsidRPr="006E65FC">
        <w:rPr>
          <w:rFonts w:ascii="Arial" w:hAnsi="Arial" w:cs="Arial"/>
          <w:noProof/>
          <w:lang w:eastAsia="en-GB"/>
        </w:rPr>
        <w:t>Education Officer, Postgraduate Officer, International Officer, 5 elected College Representatives</w:t>
      </w:r>
      <w:r w:rsidR="00CA3496" w:rsidRPr="006E65FC">
        <w:rPr>
          <w:rFonts w:ascii="Arial" w:hAnsi="Arial" w:cs="Arial"/>
          <w:noProof/>
          <w:lang w:eastAsia="en-GB"/>
        </w:rPr>
        <w:t xml:space="preserve"> and</w:t>
      </w:r>
      <w:r w:rsidR="009655D5" w:rsidRPr="006E65FC">
        <w:rPr>
          <w:rFonts w:ascii="Arial" w:hAnsi="Arial" w:cs="Arial"/>
          <w:noProof/>
          <w:lang w:eastAsia="en-GB"/>
        </w:rPr>
        <w:t xml:space="preserve"> 5 elected student members. </w:t>
      </w:r>
      <w:r w:rsidRPr="006E65FC">
        <w:rPr>
          <w:rFonts w:ascii="Arial" w:hAnsi="Arial" w:cs="Arial"/>
          <w:noProof/>
          <w:lang w:eastAsia="en-GB"/>
        </w:rPr>
        <w:t xml:space="preserve"> </w:t>
      </w:r>
      <w:r w:rsidR="009655D5" w:rsidRPr="006E65FC">
        <w:rPr>
          <w:rFonts w:ascii="Arial" w:hAnsi="Arial" w:cs="Arial"/>
          <w:noProof/>
          <w:lang w:eastAsia="en-GB"/>
        </w:rPr>
        <w:t xml:space="preserve">A majority would need to vote in favour for your bid to be approved. When the final decision has been made on your bid, we will let you know if your application has been approved. </w:t>
      </w:r>
      <w:r w:rsidR="00967FF5" w:rsidRPr="006E65FC">
        <w:rPr>
          <w:rFonts w:ascii="Arial" w:hAnsi="Arial" w:cs="Arial"/>
          <w:noProof/>
          <w:lang w:eastAsia="en-GB"/>
        </w:rPr>
        <w:t>Please ensure this application is approved prior to expenditure, as if it is not, we may not be able to reimburse you.</w:t>
      </w:r>
      <w:r w:rsidR="00E84862" w:rsidRPr="006E65FC">
        <w:rPr>
          <w:rFonts w:ascii="Arial" w:hAnsi="Arial" w:cs="Arial"/>
          <w:noProof/>
          <w:lang w:eastAsia="en-GB"/>
        </w:rPr>
        <w:t xml:space="preserve"> </w:t>
      </w:r>
    </w:p>
    <w:p w14:paraId="492CC45C" w14:textId="46432E00" w:rsidR="00E84862" w:rsidRPr="006E65FC" w:rsidRDefault="00E84862" w:rsidP="00ED2885">
      <w:pPr>
        <w:jc w:val="both"/>
        <w:rPr>
          <w:rFonts w:ascii="Arial" w:hAnsi="Arial" w:cs="Arial"/>
          <w:noProof/>
          <w:lang w:eastAsia="en-GB"/>
        </w:rPr>
      </w:pPr>
      <w:r w:rsidRPr="006E65FC">
        <w:rPr>
          <w:rFonts w:ascii="Arial" w:hAnsi="Arial" w:cs="Arial"/>
          <w:noProof/>
          <w:lang w:eastAsia="en-GB"/>
        </w:rPr>
        <w:t>Educ</w:t>
      </w:r>
      <w:r w:rsidR="00BB2D1E" w:rsidRPr="006E65FC">
        <w:rPr>
          <w:rFonts w:ascii="Arial" w:hAnsi="Arial" w:cs="Arial"/>
          <w:noProof/>
          <w:lang w:eastAsia="en-GB"/>
        </w:rPr>
        <w:t xml:space="preserve">ation Committee reviews </w:t>
      </w:r>
      <w:r w:rsidRPr="006E65FC">
        <w:rPr>
          <w:rFonts w:ascii="Arial" w:hAnsi="Arial" w:cs="Arial"/>
          <w:noProof/>
          <w:lang w:eastAsia="en-GB"/>
        </w:rPr>
        <w:t>Rep Fund applications every 2 weeks, so please submit your application at least 10 working days before any expenditure to allow the Committee time to review and feedback.</w:t>
      </w:r>
    </w:p>
    <w:p w14:paraId="059B562D" w14:textId="6D2FDBD9" w:rsidR="002B14F3" w:rsidRPr="006E65FC" w:rsidRDefault="004E6CDC" w:rsidP="00ED2885">
      <w:pPr>
        <w:jc w:val="both"/>
        <w:rPr>
          <w:rFonts w:ascii="Arial" w:eastAsia="Times New Roman" w:hAnsi="Arial" w:cs="Arial"/>
          <w:b/>
          <w:bCs/>
          <w:lang w:eastAsia="en-GB"/>
        </w:rPr>
      </w:pPr>
      <w:r w:rsidRPr="006E65FC">
        <w:rPr>
          <w:rFonts w:ascii="Arial" w:hAnsi="Arial" w:cs="Arial"/>
          <w:noProof/>
          <w:lang w:eastAsia="en-GB"/>
        </w:rPr>
        <w:t xml:space="preserve">If you are spending money in the Guild, we can </w:t>
      </w:r>
      <w:r w:rsidR="002B14F3" w:rsidRPr="006E65FC">
        <w:rPr>
          <w:rFonts w:ascii="Arial" w:hAnsi="Arial" w:cs="Arial"/>
          <w:noProof/>
          <w:lang w:eastAsia="en-GB"/>
        </w:rPr>
        <w:t>pay for this directly</w:t>
      </w:r>
      <w:r w:rsidRPr="006E65FC">
        <w:rPr>
          <w:rFonts w:ascii="Arial" w:hAnsi="Arial" w:cs="Arial"/>
          <w:noProof/>
          <w:lang w:eastAsia="en-GB"/>
        </w:rPr>
        <w:t>. Alternatively, if you would prefer to spend the money elsewhere,</w:t>
      </w:r>
      <w:r w:rsidR="00736397" w:rsidRPr="006E65FC">
        <w:rPr>
          <w:rFonts w:ascii="Arial" w:hAnsi="Arial" w:cs="Arial"/>
        </w:rPr>
        <w:t xml:space="preserve"> </w:t>
      </w:r>
      <w:r w:rsidR="002B14F3" w:rsidRPr="006E65FC">
        <w:rPr>
          <w:rFonts w:ascii="Arial" w:hAnsi="Arial" w:cs="Arial"/>
        </w:rPr>
        <w:t xml:space="preserve">you will need to pay for it </w:t>
      </w:r>
      <w:r w:rsidR="00007642" w:rsidRPr="006E65FC">
        <w:rPr>
          <w:rFonts w:ascii="Arial" w:hAnsi="Arial" w:cs="Arial"/>
        </w:rPr>
        <w:t xml:space="preserve">yourself initially </w:t>
      </w:r>
      <w:r w:rsidR="002B14F3" w:rsidRPr="006E65FC">
        <w:rPr>
          <w:rFonts w:ascii="Arial" w:hAnsi="Arial" w:cs="Arial"/>
        </w:rPr>
        <w:t xml:space="preserve">and claim back the expenses afterwards. You will need to </w:t>
      </w:r>
      <w:r w:rsidR="002B14F3" w:rsidRPr="006E65FC">
        <w:rPr>
          <w:rFonts w:ascii="Arial" w:hAnsi="Arial" w:cs="Arial"/>
          <w:noProof/>
          <w:lang w:eastAsia="en-GB"/>
        </w:rPr>
        <w:t xml:space="preserve">contact </w:t>
      </w:r>
      <w:r w:rsidR="00736397" w:rsidRPr="006E65FC">
        <w:rPr>
          <w:rFonts w:ascii="Arial" w:hAnsi="Arial" w:cs="Arial"/>
          <w:noProof/>
          <w:lang w:eastAsia="en-GB"/>
        </w:rPr>
        <w:t>the Representation Coordinators follo</w:t>
      </w:r>
      <w:r w:rsidR="00BB2D1E" w:rsidRPr="006E65FC">
        <w:rPr>
          <w:rFonts w:ascii="Arial" w:hAnsi="Arial" w:cs="Arial"/>
          <w:noProof/>
          <w:lang w:eastAsia="en-GB"/>
        </w:rPr>
        <w:t>wing the completion of the activity</w:t>
      </w:r>
      <w:r w:rsidR="00736397" w:rsidRPr="006E65FC">
        <w:rPr>
          <w:rFonts w:ascii="Arial" w:hAnsi="Arial" w:cs="Arial"/>
          <w:noProof/>
          <w:lang w:eastAsia="en-GB"/>
        </w:rPr>
        <w:t xml:space="preserve"> so reimbursement can be organised for you</w:t>
      </w:r>
      <w:r w:rsidRPr="006E65FC">
        <w:rPr>
          <w:rFonts w:ascii="Arial" w:hAnsi="Arial" w:cs="Arial"/>
          <w:noProof/>
          <w:lang w:eastAsia="en-GB"/>
        </w:rPr>
        <w:t>.</w:t>
      </w:r>
      <w:r w:rsidR="00274A59" w:rsidRPr="006E65FC">
        <w:rPr>
          <w:rFonts w:ascii="Arial" w:hAnsi="Arial" w:cs="Arial"/>
          <w:noProof/>
          <w:lang w:eastAsia="en-GB"/>
        </w:rPr>
        <w:t xml:space="preserve"> </w:t>
      </w:r>
      <w:r w:rsidR="009212B0" w:rsidRPr="006E65FC">
        <w:rPr>
          <w:rFonts w:ascii="Arial" w:eastAsia="Times New Roman" w:hAnsi="Arial" w:cs="Arial"/>
          <w:color w:val="333333"/>
          <w:lang w:eastAsia="en-GB"/>
        </w:rPr>
        <w:br/>
      </w:r>
    </w:p>
    <w:p w14:paraId="2B92699B" w14:textId="79B7DB2B" w:rsidR="00007642" w:rsidRPr="006E65FC" w:rsidRDefault="00007642" w:rsidP="00ED2885">
      <w:pPr>
        <w:shd w:val="clear" w:color="auto" w:fill="FFFFFF"/>
        <w:spacing w:after="150" w:line="300" w:lineRule="atLeast"/>
        <w:jc w:val="both"/>
        <w:rPr>
          <w:rFonts w:ascii="Arial" w:eastAsia="Times New Roman" w:hAnsi="Arial" w:cs="Arial"/>
          <w:b/>
          <w:bCs/>
          <w:sz w:val="22"/>
          <w:lang w:eastAsia="en-GB"/>
        </w:rPr>
      </w:pPr>
      <w:r w:rsidRPr="006E65FC">
        <w:rPr>
          <w:rFonts w:ascii="Arial" w:eastAsia="Times New Roman" w:hAnsi="Arial" w:cs="Arial"/>
          <w:b/>
          <w:bCs/>
          <w:sz w:val="22"/>
          <w:lang w:eastAsia="en-GB"/>
        </w:rPr>
        <w:t>What happens after the event or initiative is complete?</w:t>
      </w:r>
    </w:p>
    <w:p w14:paraId="63CC4A75" w14:textId="77777777" w:rsidR="009212B0" w:rsidRPr="006E65FC" w:rsidRDefault="00967FF5" w:rsidP="00ED2885">
      <w:pPr>
        <w:shd w:val="clear" w:color="auto" w:fill="FFFFFF"/>
        <w:spacing w:after="150" w:line="300" w:lineRule="atLeast"/>
        <w:jc w:val="both"/>
        <w:rPr>
          <w:rFonts w:ascii="Arial" w:eastAsia="Times New Roman" w:hAnsi="Arial" w:cs="Arial"/>
          <w:bCs/>
          <w:lang w:eastAsia="en-GB"/>
        </w:rPr>
      </w:pPr>
      <w:r w:rsidRPr="006E65FC">
        <w:rPr>
          <w:rFonts w:ascii="Arial" w:eastAsia="Times New Roman" w:hAnsi="Arial" w:cs="Arial"/>
          <w:bCs/>
          <w:lang w:eastAsia="en-GB"/>
        </w:rPr>
        <w:t xml:space="preserve">You will also be asked to outline how you have used the money provided to engage with/encourage feedback from your cohort. </w:t>
      </w:r>
      <w:r w:rsidR="009212B0" w:rsidRPr="006E65FC">
        <w:rPr>
          <w:rFonts w:ascii="Arial" w:eastAsia="Times New Roman" w:hAnsi="Arial" w:cs="Arial"/>
          <w:bCs/>
          <w:lang w:eastAsia="en-GB"/>
        </w:rPr>
        <w:t>Please tell us how successful you have been and demonstrate how this funding has impacted the participants</w:t>
      </w:r>
      <w:r w:rsidRPr="006E65FC">
        <w:rPr>
          <w:rFonts w:ascii="Arial" w:eastAsia="Times New Roman" w:hAnsi="Arial" w:cs="Arial"/>
          <w:bCs/>
          <w:lang w:eastAsia="en-GB"/>
        </w:rPr>
        <w:t>;</w:t>
      </w:r>
      <w:r w:rsidR="009212B0" w:rsidRPr="006E65FC">
        <w:rPr>
          <w:rFonts w:ascii="Arial" w:eastAsia="Times New Roman" w:hAnsi="Arial" w:cs="Arial"/>
          <w:bCs/>
          <w:lang w:eastAsia="en-GB"/>
        </w:rPr>
        <w:t xml:space="preserve"> an evaluation form is available.</w:t>
      </w:r>
    </w:p>
    <w:p w14:paraId="2E1EE20D" w14:textId="77777777" w:rsidR="006E65FC" w:rsidRDefault="006E65FC" w:rsidP="003C6831">
      <w:pPr>
        <w:shd w:val="clear" w:color="auto" w:fill="FFFFFF"/>
        <w:spacing w:after="150" w:line="300" w:lineRule="atLeast"/>
        <w:jc w:val="center"/>
        <w:rPr>
          <w:rFonts w:ascii="Arial" w:eastAsia="Times New Roman" w:hAnsi="Arial" w:cs="Arial"/>
          <w:b/>
          <w:bCs/>
          <w:sz w:val="22"/>
          <w:lang w:eastAsia="en-GB"/>
        </w:rPr>
      </w:pPr>
    </w:p>
    <w:p w14:paraId="71D2C5AA" w14:textId="77777777" w:rsidR="006E65FC" w:rsidRDefault="006E65FC" w:rsidP="003C6831">
      <w:pPr>
        <w:shd w:val="clear" w:color="auto" w:fill="FFFFFF"/>
        <w:spacing w:after="150" w:line="300" w:lineRule="atLeast"/>
        <w:jc w:val="center"/>
        <w:rPr>
          <w:rFonts w:ascii="Arial" w:eastAsia="Times New Roman" w:hAnsi="Arial" w:cs="Arial"/>
          <w:b/>
          <w:bCs/>
          <w:sz w:val="22"/>
          <w:lang w:eastAsia="en-GB"/>
        </w:rPr>
      </w:pPr>
    </w:p>
    <w:p w14:paraId="3DF60CC2" w14:textId="77777777" w:rsidR="006E65FC" w:rsidRDefault="006E65FC" w:rsidP="003C6831">
      <w:pPr>
        <w:shd w:val="clear" w:color="auto" w:fill="FFFFFF"/>
        <w:spacing w:after="150" w:line="300" w:lineRule="atLeast"/>
        <w:jc w:val="center"/>
        <w:rPr>
          <w:rFonts w:ascii="Arial" w:eastAsia="Times New Roman" w:hAnsi="Arial" w:cs="Arial"/>
          <w:b/>
          <w:bCs/>
          <w:sz w:val="22"/>
          <w:lang w:eastAsia="en-GB"/>
        </w:rPr>
      </w:pPr>
    </w:p>
    <w:p w14:paraId="2F515C9F" w14:textId="77777777" w:rsidR="003C6831" w:rsidRPr="006E65FC" w:rsidRDefault="003C6831" w:rsidP="003C6831">
      <w:pPr>
        <w:shd w:val="clear" w:color="auto" w:fill="FFFFFF"/>
        <w:spacing w:after="150" w:line="300" w:lineRule="atLeast"/>
        <w:jc w:val="center"/>
        <w:rPr>
          <w:rFonts w:ascii="Arial" w:eastAsia="Times New Roman" w:hAnsi="Arial" w:cs="Arial"/>
          <w:b/>
          <w:bCs/>
          <w:sz w:val="22"/>
          <w:lang w:eastAsia="en-GB"/>
        </w:rPr>
      </w:pPr>
      <w:r w:rsidRPr="006E65FC">
        <w:rPr>
          <w:rFonts w:ascii="Arial" w:eastAsia="Times New Roman" w:hAnsi="Arial" w:cs="Arial"/>
          <w:b/>
          <w:bCs/>
          <w:sz w:val="22"/>
          <w:lang w:eastAsia="en-GB"/>
        </w:rPr>
        <w:lastRenderedPageBreak/>
        <w:t>Please allow 10 working days for us to process the application.</w:t>
      </w:r>
    </w:p>
    <w:p w14:paraId="5F5B0BBD" w14:textId="77777777" w:rsidR="009212B0" w:rsidRPr="006E65FC" w:rsidRDefault="009212B0" w:rsidP="00280084">
      <w:pPr>
        <w:shd w:val="clear" w:color="auto" w:fill="FFFFFF"/>
        <w:spacing w:line="300" w:lineRule="atLeast"/>
        <w:jc w:val="center"/>
        <w:rPr>
          <w:rFonts w:ascii="Arial" w:eastAsia="Times New Roman" w:hAnsi="Arial" w:cs="Arial"/>
          <w:b/>
          <w:sz w:val="22"/>
          <w:lang w:eastAsia="en-GB"/>
        </w:rPr>
      </w:pPr>
      <w:r w:rsidRPr="006E65FC">
        <w:rPr>
          <w:rFonts w:ascii="Arial" w:eastAsia="Times New Roman" w:hAnsi="Arial" w:cs="Arial"/>
          <w:b/>
          <w:bCs/>
          <w:sz w:val="22"/>
          <w:lang w:eastAsia="en-GB"/>
        </w:rPr>
        <w:t>Need help or have questions about your application?</w:t>
      </w:r>
    </w:p>
    <w:p w14:paraId="42DE328B" w14:textId="1F00C151" w:rsidR="009212B0" w:rsidRPr="006E65FC" w:rsidRDefault="009212B0" w:rsidP="00F82478">
      <w:pPr>
        <w:jc w:val="center"/>
        <w:rPr>
          <w:rStyle w:val="Hyperlink"/>
          <w:rFonts w:ascii="Arial" w:hAnsi="Arial" w:cs="Arial"/>
          <w:color w:val="244061" w:themeColor="accent1" w:themeShade="80"/>
          <w:u w:val="none"/>
        </w:rPr>
      </w:pPr>
      <w:r w:rsidRPr="006E65FC">
        <w:rPr>
          <w:rFonts w:ascii="Arial" w:hAnsi="Arial" w:cs="Arial"/>
        </w:rPr>
        <w:t xml:space="preserve">Please contact </w:t>
      </w:r>
      <w:r w:rsidR="00967FF5" w:rsidRPr="006E65FC">
        <w:rPr>
          <w:rFonts w:ascii="Arial" w:hAnsi="Arial" w:cs="Arial"/>
        </w:rPr>
        <w:t xml:space="preserve">a Representation </w:t>
      </w:r>
      <w:r w:rsidR="00967FF5" w:rsidRPr="006E65FC">
        <w:rPr>
          <w:rFonts w:ascii="Arial" w:hAnsi="Arial" w:cs="Arial"/>
          <w:color w:val="244061"/>
        </w:rPr>
        <w:t>Coor</w:t>
      </w:r>
      <w:r w:rsidR="00967FF5" w:rsidRPr="006E65FC">
        <w:rPr>
          <w:rFonts w:ascii="Arial" w:hAnsi="Arial" w:cs="Arial"/>
        </w:rPr>
        <w:t>dinator</w:t>
      </w:r>
      <w:r w:rsidRPr="006E65FC">
        <w:rPr>
          <w:rFonts w:ascii="Arial" w:hAnsi="Arial" w:cs="Arial"/>
        </w:rPr>
        <w:t xml:space="preserve"> at </w:t>
      </w:r>
      <w:hyperlink r:id="rId8" w:history="1">
        <w:r w:rsidRPr="006E65FC">
          <w:rPr>
            <w:rStyle w:val="Hyperlink"/>
            <w:rFonts w:ascii="Arial" w:hAnsi="Arial" w:cs="Arial"/>
            <w:color w:val="DA007A"/>
          </w:rPr>
          <w:t>studentreps@guild.bham.ac.uk</w:t>
        </w:r>
      </w:hyperlink>
      <w:r w:rsidR="00967FF5" w:rsidRPr="006E65FC">
        <w:rPr>
          <w:rStyle w:val="Hyperlink"/>
          <w:rFonts w:ascii="Arial" w:hAnsi="Arial" w:cs="Arial"/>
          <w:color w:val="244061" w:themeColor="accent1" w:themeShade="80"/>
          <w:u w:val="none"/>
        </w:rPr>
        <w:t>,</w:t>
      </w:r>
      <w:r w:rsidR="00967FF5" w:rsidRPr="006E65FC">
        <w:rPr>
          <w:rStyle w:val="Hyperlink"/>
          <w:rFonts w:ascii="Arial" w:hAnsi="Arial" w:cs="Arial"/>
          <w:color w:val="DA007A"/>
          <w:u w:val="none"/>
        </w:rPr>
        <w:t xml:space="preserve"> </w:t>
      </w:r>
      <w:r w:rsidR="00967FF5" w:rsidRPr="006E65FC">
        <w:rPr>
          <w:rStyle w:val="Hyperlink"/>
          <w:rFonts w:ascii="Arial" w:hAnsi="Arial" w:cs="Arial"/>
          <w:color w:val="244061" w:themeColor="accent1" w:themeShade="80"/>
          <w:u w:val="none"/>
        </w:rPr>
        <w:t xml:space="preserve">or alternatively, the Education Officer at </w:t>
      </w:r>
      <w:hyperlink r:id="rId9" w:history="1">
        <w:r w:rsidR="00E84862" w:rsidRPr="006E65FC">
          <w:rPr>
            <w:rStyle w:val="Hyperlink"/>
            <w:rFonts w:ascii="Arial" w:hAnsi="Arial" w:cs="Arial"/>
            <w:color w:val="DA007A"/>
          </w:rPr>
          <w:t>education@guild.bham.ac.uk</w:t>
        </w:r>
      </w:hyperlink>
    </w:p>
    <w:p w14:paraId="23528713" w14:textId="592DBF1F" w:rsidR="00E84862" w:rsidRPr="006E65FC" w:rsidRDefault="00E84862" w:rsidP="00F82478">
      <w:pPr>
        <w:jc w:val="center"/>
        <w:rPr>
          <w:rStyle w:val="Hyperlink"/>
          <w:rFonts w:ascii="Arial" w:hAnsi="Arial" w:cs="Arial"/>
          <w:color w:val="244061" w:themeColor="accent1" w:themeShade="80"/>
          <w:u w:val="none"/>
        </w:rPr>
      </w:pPr>
    </w:p>
    <w:p w14:paraId="3140CB3C" w14:textId="5D905CA8" w:rsidR="00C557A9" w:rsidRPr="006E65FC" w:rsidRDefault="00C557A9" w:rsidP="00F82478">
      <w:pPr>
        <w:jc w:val="center"/>
        <w:rPr>
          <w:rStyle w:val="Hyperlink"/>
          <w:rFonts w:ascii="Arial" w:hAnsi="Arial" w:cs="Arial"/>
          <w:color w:val="244061" w:themeColor="accent1" w:themeShade="80"/>
          <w:u w:val="none"/>
        </w:rPr>
      </w:pPr>
      <w:r w:rsidRPr="006E65FC">
        <w:rPr>
          <w:rStyle w:val="Hyperlink"/>
          <w:rFonts w:ascii="Arial" w:hAnsi="Arial" w:cs="Arial"/>
          <w:color w:val="244061" w:themeColor="accent1" w:themeShade="80"/>
          <w:u w:val="none"/>
        </w:rPr>
        <w:t>This form must be filled in by</w:t>
      </w:r>
      <w:r w:rsidR="00891F5D" w:rsidRPr="006E65FC">
        <w:rPr>
          <w:rStyle w:val="Hyperlink"/>
          <w:rFonts w:ascii="Arial" w:hAnsi="Arial" w:cs="Arial"/>
          <w:color w:val="244061" w:themeColor="accent1" w:themeShade="80"/>
          <w:u w:val="none"/>
        </w:rPr>
        <w:t xml:space="preserve"> a </w:t>
      </w:r>
      <w:r w:rsidR="00BE5A5C" w:rsidRPr="006E65FC">
        <w:rPr>
          <w:rStyle w:val="Hyperlink"/>
          <w:rFonts w:ascii="Arial" w:hAnsi="Arial" w:cs="Arial"/>
          <w:color w:val="244061" w:themeColor="accent1" w:themeShade="80"/>
          <w:u w:val="none"/>
        </w:rPr>
        <w:t>registered academic</w:t>
      </w:r>
      <w:r w:rsidRPr="006E65FC">
        <w:rPr>
          <w:rStyle w:val="Hyperlink"/>
          <w:rFonts w:ascii="Arial" w:hAnsi="Arial" w:cs="Arial"/>
          <w:color w:val="244061" w:themeColor="accent1" w:themeShade="80"/>
          <w:u w:val="none"/>
        </w:rPr>
        <w:t xml:space="preserve"> Rep.</w:t>
      </w:r>
    </w:p>
    <w:p w14:paraId="4B09FCA0" w14:textId="77777777" w:rsidR="00E84862" w:rsidRDefault="00E84862" w:rsidP="00F82478">
      <w:pPr>
        <w:jc w:val="center"/>
      </w:pPr>
    </w:p>
    <w:p w14:paraId="6145D303" w14:textId="6E76EC4C" w:rsidR="009212B0" w:rsidRPr="006E65FC" w:rsidRDefault="00B12B42" w:rsidP="009212B0">
      <w:pPr>
        <w:pStyle w:val="Title"/>
        <w:jc w:val="center"/>
        <w:rPr>
          <w:rFonts w:ascii="Arial" w:hAnsi="Arial" w:cs="Arial"/>
          <w:b/>
          <w:sz w:val="48"/>
        </w:rPr>
      </w:pPr>
      <w:r w:rsidRPr="006E65FC">
        <w:rPr>
          <w:rFonts w:ascii="Arial" w:hAnsi="Arial" w:cs="Arial"/>
          <w:b/>
          <w:sz w:val="48"/>
        </w:rPr>
        <w:t xml:space="preserve">Rep </w:t>
      </w:r>
      <w:r w:rsidR="00320B0A" w:rsidRPr="006E65FC">
        <w:rPr>
          <w:rFonts w:ascii="Arial" w:hAnsi="Arial" w:cs="Arial"/>
          <w:b/>
          <w:sz w:val="48"/>
        </w:rPr>
        <w:t xml:space="preserve">Fund </w:t>
      </w:r>
      <w:r w:rsidR="009212B0" w:rsidRPr="006E65FC">
        <w:rPr>
          <w:rFonts w:ascii="Arial" w:hAnsi="Arial" w:cs="Arial"/>
          <w:b/>
          <w:sz w:val="48"/>
        </w:rPr>
        <w:t>Application Form</w:t>
      </w:r>
    </w:p>
    <w:tbl>
      <w:tblPr>
        <w:tblStyle w:val="PlainTable4"/>
        <w:tblW w:w="0" w:type="auto"/>
        <w:tblLayout w:type="fixed"/>
        <w:tblLook w:val="04A0" w:firstRow="1" w:lastRow="0" w:firstColumn="1" w:lastColumn="0" w:noHBand="0" w:noVBand="1"/>
      </w:tblPr>
      <w:tblGrid>
        <w:gridCol w:w="2005"/>
        <w:gridCol w:w="1829"/>
        <w:gridCol w:w="1787"/>
        <w:gridCol w:w="1750"/>
        <w:gridCol w:w="1655"/>
      </w:tblGrid>
      <w:tr w:rsidR="00C557A9" w:rsidRPr="006E65FC" w14:paraId="1388CBB7" w14:textId="56D92D64" w:rsidTr="002A2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gridSpan w:val="4"/>
          </w:tcPr>
          <w:p w14:paraId="3A4566E2" w14:textId="7AE75E52" w:rsidR="00C557A9" w:rsidRPr="006E65FC" w:rsidRDefault="00C557A9" w:rsidP="00C557A9">
            <w:pPr>
              <w:jc w:val="center"/>
              <w:rPr>
                <w:rFonts w:ascii="Arial" w:hAnsi="Arial" w:cs="Arial"/>
              </w:rPr>
            </w:pPr>
            <w:r w:rsidRPr="006E65FC">
              <w:rPr>
                <w:rFonts w:ascii="Arial" w:hAnsi="Arial" w:cs="Arial"/>
                <w:color w:val="FFFFFF" w:themeColor="background1"/>
                <w:sz w:val="32"/>
              </w:rPr>
              <w:t>Personal Information</w:t>
            </w:r>
          </w:p>
        </w:tc>
        <w:tc>
          <w:tcPr>
            <w:tcW w:w="1655" w:type="dxa"/>
          </w:tcPr>
          <w:p w14:paraId="64AF44AB" w14:textId="77777777" w:rsidR="00C557A9" w:rsidRPr="006E65FC" w:rsidRDefault="00C557A9" w:rsidP="00C557A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32"/>
              </w:rPr>
            </w:pPr>
          </w:p>
        </w:tc>
      </w:tr>
      <w:tr w:rsidR="00C557A9" w:rsidRPr="006E65FC" w14:paraId="3557BDAE" w14:textId="32EA512D" w:rsidTr="002A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Pr>
          <w:p w14:paraId="62390B41" w14:textId="2A43F39D" w:rsidR="00C557A9" w:rsidRPr="006E65FC" w:rsidRDefault="00C557A9" w:rsidP="009212B0">
            <w:pPr>
              <w:rPr>
                <w:rFonts w:ascii="Arial" w:hAnsi="Arial" w:cs="Arial"/>
              </w:rPr>
            </w:pPr>
            <w:r w:rsidRPr="006E65FC">
              <w:rPr>
                <w:rFonts w:ascii="Arial" w:hAnsi="Arial" w:cs="Arial"/>
                <w:b w:val="0"/>
              </w:rPr>
              <w:t xml:space="preserve">Please complete the personal information below. </w:t>
            </w:r>
          </w:p>
        </w:tc>
      </w:tr>
      <w:tr w:rsidR="00C557A9" w:rsidRPr="006E65FC" w14:paraId="695AC936" w14:textId="4171A9A2" w:rsidTr="002A291B">
        <w:tc>
          <w:tcPr>
            <w:cnfStyle w:val="001000000000" w:firstRow="0" w:lastRow="0" w:firstColumn="1" w:lastColumn="0" w:oddVBand="0" w:evenVBand="0" w:oddHBand="0" w:evenHBand="0" w:firstRowFirstColumn="0" w:firstRowLastColumn="0" w:lastRowFirstColumn="0" w:lastRowLastColumn="0"/>
            <w:tcW w:w="3834" w:type="dxa"/>
            <w:gridSpan w:val="2"/>
          </w:tcPr>
          <w:p w14:paraId="021480ED" w14:textId="77777777" w:rsidR="00C557A9" w:rsidRPr="006E65FC" w:rsidRDefault="00C557A9" w:rsidP="00CC7E52">
            <w:pPr>
              <w:jc w:val="right"/>
              <w:rPr>
                <w:rFonts w:ascii="Arial" w:hAnsi="Arial" w:cs="Arial"/>
                <w:color w:val="41B6E6"/>
              </w:rPr>
            </w:pPr>
            <w:r w:rsidRPr="006E65FC">
              <w:rPr>
                <w:rFonts w:ascii="Arial" w:hAnsi="Arial" w:cs="Arial"/>
                <w:color w:val="41B6E6"/>
              </w:rPr>
              <w:t>Forename(s):</w:t>
            </w:r>
          </w:p>
        </w:tc>
        <w:sdt>
          <w:sdtPr>
            <w:rPr>
              <w:rFonts w:ascii="Arial" w:hAnsi="Arial" w:cs="Arial"/>
            </w:rPr>
            <w:id w:val="417533589"/>
            <w:placeholder>
              <w:docPart w:val="423AAF59E2E0489B8FDB81AD37EBE689"/>
            </w:placeholder>
            <w:showingPlcHdr/>
            <w:text/>
          </w:sdtPr>
          <w:sdtEndPr/>
          <w:sdtContent>
            <w:tc>
              <w:tcPr>
                <w:tcW w:w="5192" w:type="dxa"/>
                <w:gridSpan w:val="3"/>
              </w:tcPr>
              <w:p w14:paraId="408590B5" w14:textId="5714EDE5" w:rsidR="00C557A9" w:rsidRPr="006E65FC" w:rsidRDefault="00C557A9" w:rsidP="00CC7E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5FC">
                  <w:rPr>
                    <w:rStyle w:val="PlaceholderText"/>
                    <w:rFonts w:ascii="Arial" w:hAnsi="Arial" w:cs="Arial"/>
                  </w:rPr>
                  <w:t xml:space="preserve">Click here to enter your </w:t>
                </w:r>
                <w:r w:rsidRPr="006E65FC">
                  <w:rPr>
                    <w:rStyle w:val="PlaceholderText"/>
                    <w:rFonts w:ascii="Arial" w:hAnsi="Arial" w:cs="Arial"/>
                    <w:b/>
                  </w:rPr>
                  <w:t>Forename</w:t>
                </w:r>
              </w:p>
            </w:tc>
          </w:sdtContent>
        </w:sdt>
      </w:tr>
      <w:tr w:rsidR="00C557A9" w:rsidRPr="006E65FC" w14:paraId="231FFA24" w14:textId="5F0D35F6" w:rsidTr="002A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gridSpan w:val="2"/>
          </w:tcPr>
          <w:p w14:paraId="5AE60C1C" w14:textId="77777777" w:rsidR="00C557A9" w:rsidRPr="006E65FC" w:rsidRDefault="00C557A9" w:rsidP="00CC7E52">
            <w:pPr>
              <w:jc w:val="right"/>
              <w:rPr>
                <w:rFonts w:ascii="Arial" w:hAnsi="Arial" w:cs="Arial"/>
                <w:color w:val="41B6E6"/>
              </w:rPr>
            </w:pPr>
            <w:r w:rsidRPr="006E65FC">
              <w:rPr>
                <w:rFonts w:ascii="Arial" w:hAnsi="Arial" w:cs="Arial"/>
                <w:color w:val="41B6E6"/>
              </w:rPr>
              <w:t xml:space="preserve">Surname: </w:t>
            </w:r>
          </w:p>
        </w:tc>
        <w:sdt>
          <w:sdtPr>
            <w:rPr>
              <w:rFonts w:ascii="Arial" w:hAnsi="Arial" w:cs="Arial"/>
            </w:rPr>
            <w:id w:val="-286578695"/>
            <w:placeholder>
              <w:docPart w:val="827567DEEB3E4401A0140A0B596BF2AF"/>
            </w:placeholder>
            <w:showingPlcHdr/>
            <w:text/>
          </w:sdtPr>
          <w:sdtEndPr/>
          <w:sdtContent>
            <w:tc>
              <w:tcPr>
                <w:tcW w:w="5192" w:type="dxa"/>
                <w:gridSpan w:val="3"/>
              </w:tcPr>
              <w:p w14:paraId="18DBFFC7" w14:textId="77C87501" w:rsidR="00C557A9" w:rsidRPr="006E65FC" w:rsidRDefault="00C557A9" w:rsidP="009212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5FC">
                  <w:rPr>
                    <w:rStyle w:val="PlaceholderText"/>
                    <w:rFonts w:ascii="Arial" w:hAnsi="Arial" w:cs="Arial"/>
                  </w:rPr>
                  <w:t xml:space="preserve">Click here to enter your </w:t>
                </w:r>
                <w:r w:rsidRPr="006E65FC">
                  <w:rPr>
                    <w:rStyle w:val="PlaceholderText"/>
                    <w:rFonts w:ascii="Arial" w:hAnsi="Arial" w:cs="Arial"/>
                    <w:b/>
                  </w:rPr>
                  <w:t>Surname</w:t>
                </w:r>
              </w:p>
            </w:tc>
          </w:sdtContent>
        </w:sdt>
      </w:tr>
      <w:tr w:rsidR="00C557A9" w:rsidRPr="006E65FC" w14:paraId="59369348" w14:textId="4AF02DDD" w:rsidTr="002A291B">
        <w:tc>
          <w:tcPr>
            <w:cnfStyle w:val="001000000000" w:firstRow="0" w:lastRow="0" w:firstColumn="1" w:lastColumn="0" w:oddVBand="0" w:evenVBand="0" w:oddHBand="0" w:evenHBand="0" w:firstRowFirstColumn="0" w:firstRowLastColumn="0" w:lastRowFirstColumn="0" w:lastRowLastColumn="0"/>
            <w:tcW w:w="3834" w:type="dxa"/>
            <w:gridSpan w:val="2"/>
          </w:tcPr>
          <w:p w14:paraId="1CCBFE7D" w14:textId="77777777" w:rsidR="00C557A9" w:rsidRPr="006E65FC" w:rsidRDefault="00C557A9" w:rsidP="00CC7E52">
            <w:pPr>
              <w:jc w:val="right"/>
              <w:rPr>
                <w:rFonts w:ascii="Arial" w:hAnsi="Arial" w:cs="Arial"/>
                <w:color w:val="41B6E6"/>
              </w:rPr>
            </w:pPr>
            <w:r w:rsidRPr="006E65FC">
              <w:rPr>
                <w:rFonts w:ascii="Arial" w:hAnsi="Arial" w:cs="Arial"/>
                <w:color w:val="41B6E6"/>
              </w:rPr>
              <w:t xml:space="preserve">University Student ID Number: </w:t>
            </w:r>
          </w:p>
        </w:tc>
        <w:sdt>
          <w:sdtPr>
            <w:rPr>
              <w:rFonts w:ascii="Arial" w:hAnsi="Arial" w:cs="Arial"/>
            </w:rPr>
            <w:id w:val="1053508471"/>
            <w:placeholder>
              <w:docPart w:val="70A71133F21D4441BB68A8CA0BF362B9"/>
            </w:placeholder>
            <w:showingPlcHdr/>
            <w:text/>
          </w:sdtPr>
          <w:sdtEndPr/>
          <w:sdtContent>
            <w:tc>
              <w:tcPr>
                <w:tcW w:w="5192" w:type="dxa"/>
                <w:gridSpan w:val="3"/>
              </w:tcPr>
              <w:p w14:paraId="7B1C5671" w14:textId="2B83C071" w:rsidR="00C557A9" w:rsidRPr="006E65FC" w:rsidRDefault="00C557A9" w:rsidP="009212B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5FC">
                  <w:rPr>
                    <w:rStyle w:val="PlaceholderText"/>
                    <w:rFonts w:ascii="Arial" w:hAnsi="Arial" w:cs="Arial"/>
                  </w:rPr>
                  <w:t xml:space="preserve">Click here to enter your </w:t>
                </w:r>
                <w:r w:rsidRPr="006E65FC">
                  <w:rPr>
                    <w:rStyle w:val="PlaceholderText"/>
                    <w:rFonts w:ascii="Arial" w:hAnsi="Arial" w:cs="Arial"/>
                    <w:b/>
                  </w:rPr>
                  <w:t xml:space="preserve">ID Number </w:t>
                </w:r>
              </w:p>
            </w:tc>
          </w:sdtContent>
        </w:sdt>
      </w:tr>
      <w:tr w:rsidR="00C557A9" w:rsidRPr="006E65FC" w14:paraId="7B29E793" w14:textId="092D211E" w:rsidTr="002A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gridSpan w:val="2"/>
          </w:tcPr>
          <w:p w14:paraId="1DBD1650" w14:textId="77777777" w:rsidR="00C557A9" w:rsidRPr="006E65FC" w:rsidRDefault="00C557A9" w:rsidP="00CC7E52">
            <w:pPr>
              <w:jc w:val="right"/>
              <w:rPr>
                <w:rFonts w:ascii="Arial" w:hAnsi="Arial" w:cs="Arial"/>
                <w:color w:val="41B6E6"/>
              </w:rPr>
            </w:pPr>
            <w:r w:rsidRPr="006E65FC">
              <w:rPr>
                <w:rFonts w:ascii="Arial" w:hAnsi="Arial" w:cs="Arial"/>
                <w:color w:val="41B6E6"/>
              </w:rPr>
              <w:t xml:space="preserve">University Email Address: </w:t>
            </w:r>
          </w:p>
        </w:tc>
        <w:sdt>
          <w:sdtPr>
            <w:rPr>
              <w:rFonts w:ascii="Arial" w:hAnsi="Arial" w:cs="Arial"/>
            </w:rPr>
            <w:id w:val="-198788979"/>
            <w:placeholder>
              <w:docPart w:val="5322DCD2AD2D479CA834EA1319487878"/>
            </w:placeholder>
            <w:showingPlcHdr/>
            <w:text/>
          </w:sdtPr>
          <w:sdtEndPr/>
          <w:sdtContent>
            <w:tc>
              <w:tcPr>
                <w:tcW w:w="5192" w:type="dxa"/>
                <w:gridSpan w:val="3"/>
              </w:tcPr>
              <w:p w14:paraId="235C3D50" w14:textId="1636DD2B" w:rsidR="00C557A9" w:rsidRPr="006E65FC" w:rsidRDefault="00C557A9" w:rsidP="009212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5FC">
                  <w:rPr>
                    <w:rStyle w:val="PlaceholderText"/>
                    <w:rFonts w:ascii="Arial" w:hAnsi="Arial" w:cs="Arial"/>
                  </w:rPr>
                  <w:t xml:space="preserve">Click here to enter text your </w:t>
                </w:r>
                <w:r w:rsidRPr="006E65FC">
                  <w:rPr>
                    <w:rStyle w:val="PlaceholderText"/>
                    <w:rFonts w:ascii="Arial" w:hAnsi="Arial" w:cs="Arial"/>
                    <w:b/>
                  </w:rPr>
                  <w:t xml:space="preserve">University Email </w:t>
                </w:r>
              </w:p>
            </w:tc>
          </w:sdtContent>
        </w:sdt>
      </w:tr>
      <w:tr w:rsidR="002A291B" w:rsidRPr="006E65FC" w14:paraId="42CD14AA" w14:textId="77777777" w:rsidTr="002A291B">
        <w:tc>
          <w:tcPr>
            <w:cnfStyle w:val="001000000000" w:firstRow="0" w:lastRow="0" w:firstColumn="1" w:lastColumn="0" w:oddVBand="0" w:evenVBand="0" w:oddHBand="0" w:evenHBand="0" w:firstRowFirstColumn="0" w:firstRowLastColumn="0" w:lastRowFirstColumn="0" w:lastRowLastColumn="0"/>
            <w:tcW w:w="3834" w:type="dxa"/>
            <w:gridSpan w:val="2"/>
          </w:tcPr>
          <w:p w14:paraId="400D568B" w14:textId="16DD8EC8" w:rsidR="002A291B" w:rsidRPr="006E65FC" w:rsidRDefault="002A291B" w:rsidP="00CC7E52">
            <w:pPr>
              <w:jc w:val="right"/>
              <w:rPr>
                <w:rFonts w:ascii="Arial" w:hAnsi="Arial" w:cs="Arial"/>
                <w:color w:val="41B6E6"/>
              </w:rPr>
            </w:pPr>
            <w:r>
              <w:rPr>
                <w:rFonts w:ascii="Arial" w:hAnsi="Arial" w:cs="Arial"/>
                <w:color w:val="41B6E6"/>
              </w:rPr>
              <w:t>Course Title:</w:t>
            </w:r>
          </w:p>
        </w:tc>
        <w:tc>
          <w:tcPr>
            <w:tcW w:w="5192" w:type="dxa"/>
            <w:gridSpan w:val="3"/>
          </w:tcPr>
          <w:p w14:paraId="5ABDEA29" w14:textId="424CF558" w:rsidR="002A291B" w:rsidRDefault="002A291B" w:rsidP="002A291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A291B" w:rsidRPr="006E65FC" w14:paraId="1C183B22" w14:textId="77777777" w:rsidTr="002A2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gridSpan w:val="2"/>
          </w:tcPr>
          <w:p w14:paraId="39F29A0C" w14:textId="5FBEF248" w:rsidR="002A291B" w:rsidRDefault="002A291B" w:rsidP="00CC7E52">
            <w:pPr>
              <w:jc w:val="right"/>
              <w:rPr>
                <w:rFonts w:ascii="Arial" w:hAnsi="Arial" w:cs="Arial"/>
                <w:color w:val="41B6E6"/>
              </w:rPr>
            </w:pPr>
            <w:r>
              <w:rPr>
                <w:rFonts w:ascii="Arial" w:hAnsi="Arial" w:cs="Arial"/>
                <w:color w:val="41B6E6"/>
              </w:rPr>
              <w:t>Level of Study (UG,PGR,PGT):</w:t>
            </w:r>
          </w:p>
        </w:tc>
        <w:tc>
          <w:tcPr>
            <w:tcW w:w="5192" w:type="dxa"/>
            <w:gridSpan w:val="3"/>
          </w:tcPr>
          <w:p w14:paraId="2B0C90B5" w14:textId="77777777" w:rsidR="002A291B" w:rsidRDefault="002A291B" w:rsidP="002A291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57A9" w:rsidRPr="006E65FC" w14:paraId="2755EAAD" w14:textId="24A8EF7F" w:rsidTr="002A291B">
        <w:tc>
          <w:tcPr>
            <w:cnfStyle w:val="001000000000" w:firstRow="0" w:lastRow="0" w:firstColumn="1" w:lastColumn="0" w:oddVBand="0" w:evenVBand="0" w:oddHBand="0" w:evenHBand="0" w:firstRowFirstColumn="0" w:firstRowLastColumn="0" w:lastRowFirstColumn="0" w:lastRowLastColumn="0"/>
            <w:tcW w:w="7371" w:type="dxa"/>
            <w:gridSpan w:val="4"/>
          </w:tcPr>
          <w:p w14:paraId="5ECD4B19" w14:textId="77777777" w:rsidR="00C557A9" w:rsidRPr="006E65FC" w:rsidRDefault="00C557A9" w:rsidP="009212B0">
            <w:pPr>
              <w:rPr>
                <w:rFonts w:ascii="Arial" w:hAnsi="Arial" w:cs="Arial"/>
                <w:b w:val="0"/>
              </w:rPr>
            </w:pPr>
            <w:r w:rsidRPr="006E65FC">
              <w:rPr>
                <w:rFonts w:ascii="Arial" w:hAnsi="Arial" w:cs="Arial"/>
              </w:rPr>
              <w:br/>
            </w:r>
            <w:r w:rsidRPr="006E65FC">
              <w:rPr>
                <w:rFonts w:ascii="Arial" w:hAnsi="Arial" w:cs="Arial"/>
                <w:b w:val="0"/>
              </w:rPr>
              <w:t xml:space="preserve">Please tick the relevant boxes for your role: </w:t>
            </w:r>
          </w:p>
          <w:p w14:paraId="11A5F934" w14:textId="77777777" w:rsidR="00C557A9" w:rsidRPr="006E65FC" w:rsidRDefault="00C557A9" w:rsidP="009212B0">
            <w:pPr>
              <w:rPr>
                <w:rFonts w:ascii="Arial" w:hAnsi="Arial" w:cs="Arial"/>
                <w:b w:val="0"/>
              </w:rPr>
            </w:pPr>
          </w:p>
        </w:tc>
        <w:tc>
          <w:tcPr>
            <w:tcW w:w="1655" w:type="dxa"/>
          </w:tcPr>
          <w:p w14:paraId="7FF88EE9" w14:textId="77777777" w:rsidR="00C557A9" w:rsidRPr="006E65FC" w:rsidRDefault="00C557A9" w:rsidP="009212B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557A9" w:rsidRPr="006E65FC" w14:paraId="6034F9E1" w14:textId="7D8F6E30" w:rsidTr="002A291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5" w:type="dxa"/>
          </w:tcPr>
          <w:p w14:paraId="2618BDD3" w14:textId="77777777" w:rsidR="00C557A9" w:rsidRPr="006E65FC" w:rsidRDefault="002A291B" w:rsidP="000A639F">
            <w:pPr>
              <w:jc w:val="center"/>
              <w:rPr>
                <w:rFonts w:ascii="Arial" w:hAnsi="Arial" w:cs="Arial"/>
                <w:b w:val="0"/>
                <w:bCs w:val="0"/>
              </w:rPr>
            </w:pPr>
            <w:sdt>
              <w:sdtPr>
                <w:rPr>
                  <w:rFonts w:ascii="Arial" w:hAnsi="Arial" w:cs="Arial"/>
                </w:rPr>
                <w:id w:val="-663782283"/>
                <w14:checkbox>
                  <w14:checked w14:val="0"/>
                  <w14:checkedState w14:val="2612" w14:font="MS Gothic"/>
                  <w14:uncheckedState w14:val="2610" w14:font="MS Gothic"/>
                </w14:checkbox>
              </w:sdtPr>
              <w:sdtEndPr/>
              <w:sdtContent>
                <w:r w:rsidR="00C557A9" w:rsidRPr="006E65FC">
                  <w:rPr>
                    <w:rFonts w:ascii="Segoe UI Symbol" w:eastAsia="MS Gothic" w:hAnsi="Segoe UI Symbol" w:cs="Segoe UI Symbol"/>
                  </w:rPr>
                  <w:t>☐</w:t>
                </w:r>
              </w:sdtContent>
            </w:sdt>
            <w:r w:rsidR="00C557A9" w:rsidRPr="006E65FC">
              <w:rPr>
                <w:rFonts w:ascii="Arial" w:hAnsi="Arial" w:cs="Arial"/>
              </w:rPr>
              <w:t xml:space="preserve"> </w:t>
            </w:r>
            <w:r w:rsidR="00C557A9" w:rsidRPr="006E65FC">
              <w:rPr>
                <w:rFonts w:ascii="Arial" w:hAnsi="Arial" w:cs="Arial"/>
                <w:b w:val="0"/>
              </w:rPr>
              <w:t>Student/PGR Rep</w:t>
            </w:r>
            <w:r w:rsidR="00C557A9" w:rsidRPr="006E65FC">
              <w:rPr>
                <w:rFonts w:ascii="Arial" w:hAnsi="Arial" w:cs="Arial"/>
              </w:rPr>
              <w:t xml:space="preserve">    </w:t>
            </w:r>
          </w:p>
        </w:tc>
        <w:tc>
          <w:tcPr>
            <w:tcW w:w="1829" w:type="dxa"/>
          </w:tcPr>
          <w:p w14:paraId="13F3CF2D" w14:textId="1D733ABB" w:rsidR="00C557A9" w:rsidRPr="006E65FC" w:rsidRDefault="002A291B" w:rsidP="00CC7E5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179233521"/>
                <w14:checkbox>
                  <w14:checked w14:val="0"/>
                  <w14:checkedState w14:val="2612" w14:font="MS Gothic"/>
                  <w14:uncheckedState w14:val="2610" w14:font="MS Gothic"/>
                </w14:checkbox>
              </w:sdtPr>
              <w:sdtEndPr/>
              <w:sdtContent>
                <w:r w:rsidR="00C557A9" w:rsidRPr="006E65FC">
                  <w:rPr>
                    <w:rFonts w:ascii="Segoe UI Symbol" w:eastAsia="MS Gothic" w:hAnsi="Segoe UI Symbol" w:cs="Segoe UI Symbol"/>
                  </w:rPr>
                  <w:t>☐</w:t>
                </w:r>
              </w:sdtContent>
            </w:sdt>
            <w:r w:rsidR="00C557A9" w:rsidRPr="006E65FC">
              <w:rPr>
                <w:rFonts w:ascii="Arial" w:hAnsi="Arial" w:cs="Arial"/>
              </w:rPr>
              <w:t xml:space="preserve"> Senior Rep   </w:t>
            </w:r>
          </w:p>
          <w:p w14:paraId="6332F906" w14:textId="404227DD" w:rsidR="00C557A9" w:rsidRPr="006E65FC" w:rsidRDefault="00C557A9" w:rsidP="00C557A9">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87" w:type="dxa"/>
          </w:tcPr>
          <w:p w14:paraId="40E214EA" w14:textId="6B2C5A52" w:rsidR="00C557A9" w:rsidRPr="006E65FC" w:rsidRDefault="002A291B" w:rsidP="00CC7E5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747461987"/>
                <w14:checkbox>
                  <w14:checked w14:val="0"/>
                  <w14:checkedState w14:val="2612" w14:font="MS Gothic"/>
                  <w14:uncheckedState w14:val="2610" w14:font="MS Gothic"/>
                </w14:checkbox>
              </w:sdtPr>
              <w:sdtEndPr/>
              <w:sdtContent>
                <w:r w:rsidR="006E65FC" w:rsidRPr="006E65FC">
                  <w:rPr>
                    <w:rFonts w:ascii="Segoe UI Symbol" w:eastAsia="MS Gothic" w:hAnsi="Segoe UI Symbol" w:cs="Segoe UI Symbol"/>
                  </w:rPr>
                  <w:t>☐</w:t>
                </w:r>
              </w:sdtContent>
            </w:sdt>
            <w:r w:rsidR="00C557A9" w:rsidRPr="006E65FC">
              <w:rPr>
                <w:rFonts w:ascii="Arial" w:hAnsi="Arial" w:cs="Arial"/>
              </w:rPr>
              <w:t xml:space="preserve"> School Rep     </w:t>
            </w:r>
          </w:p>
        </w:tc>
        <w:tc>
          <w:tcPr>
            <w:tcW w:w="1750" w:type="dxa"/>
          </w:tcPr>
          <w:p w14:paraId="670A0649" w14:textId="688EB07F" w:rsidR="00C557A9" w:rsidRPr="006E65FC" w:rsidRDefault="002A291B" w:rsidP="00CC7E5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56280884"/>
                <w14:checkbox>
                  <w14:checked w14:val="0"/>
                  <w14:checkedState w14:val="2612" w14:font="MS Gothic"/>
                  <w14:uncheckedState w14:val="2610" w14:font="MS Gothic"/>
                </w14:checkbox>
              </w:sdtPr>
              <w:sdtEndPr/>
              <w:sdtContent>
                <w:r w:rsidR="00C557A9" w:rsidRPr="006E65FC">
                  <w:rPr>
                    <w:rFonts w:ascii="Segoe UI Symbol" w:eastAsia="MS Gothic" w:hAnsi="Segoe UI Symbol" w:cs="Segoe UI Symbol"/>
                  </w:rPr>
                  <w:t>☐</w:t>
                </w:r>
              </w:sdtContent>
            </w:sdt>
            <w:r w:rsidR="00C557A9" w:rsidRPr="006E65FC">
              <w:rPr>
                <w:rFonts w:ascii="Arial" w:hAnsi="Arial" w:cs="Arial"/>
              </w:rPr>
              <w:t xml:space="preserve"> College Rep</w:t>
            </w:r>
          </w:p>
          <w:p w14:paraId="06A01117" w14:textId="77777777" w:rsidR="00C557A9" w:rsidRPr="006E65FC" w:rsidRDefault="00C557A9" w:rsidP="00CC7E5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C4939A3" w14:textId="77777777" w:rsidR="00C557A9" w:rsidRPr="006E65FC" w:rsidRDefault="00C557A9" w:rsidP="00C557A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55" w:type="dxa"/>
          </w:tcPr>
          <w:p w14:paraId="239E18DB" w14:textId="21844DE6" w:rsidR="00C557A9" w:rsidRPr="006E65FC" w:rsidRDefault="002A291B" w:rsidP="00C557A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99956245"/>
                <w14:checkbox>
                  <w14:checked w14:val="0"/>
                  <w14:checkedState w14:val="2612" w14:font="MS Gothic"/>
                  <w14:uncheckedState w14:val="2610" w14:font="MS Gothic"/>
                </w14:checkbox>
              </w:sdtPr>
              <w:sdtEndPr/>
              <w:sdtContent>
                <w:r w:rsidR="00C557A9" w:rsidRPr="006E65FC">
                  <w:rPr>
                    <w:rFonts w:ascii="Segoe UI Symbol" w:eastAsia="MS Gothic" w:hAnsi="Segoe UI Symbol" w:cs="Segoe UI Symbol"/>
                  </w:rPr>
                  <w:t>☐</w:t>
                </w:r>
              </w:sdtContent>
            </w:sdt>
            <w:r w:rsidR="00C557A9" w:rsidRPr="006E65FC">
              <w:rPr>
                <w:rFonts w:ascii="Arial" w:hAnsi="Arial" w:cs="Arial"/>
              </w:rPr>
              <w:t xml:space="preserve"> Senate Rep</w:t>
            </w:r>
          </w:p>
          <w:p w14:paraId="028316DC" w14:textId="77777777" w:rsidR="00C557A9" w:rsidRPr="006E65FC" w:rsidRDefault="00C557A9" w:rsidP="00CC7E5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bookmarkStart w:id="0" w:name="_GoBack"/>
        <w:bookmarkEnd w:id="0"/>
      </w:tr>
    </w:tbl>
    <w:p w14:paraId="240601FF" w14:textId="77777777" w:rsidR="009212B0" w:rsidRPr="006E65FC" w:rsidRDefault="009212B0" w:rsidP="009212B0">
      <w:pPr>
        <w:rPr>
          <w:rFonts w:ascii="Arial" w:hAnsi="Arial" w:cs="Arial"/>
        </w:rPr>
      </w:pPr>
    </w:p>
    <w:tbl>
      <w:tblPr>
        <w:tblStyle w:val="LightList-Accent5"/>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84"/>
        <w:gridCol w:w="2247"/>
        <w:gridCol w:w="2251"/>
        <w:gridCol w:w="2244"/>
      </w:tblGrid>
      <w:tr w:rsidR="00074313" w:rsidRPr="006E65FC" w14:paraId="037201AF" w14:textId="77777777" w:rsidTr="00320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shd w:val="clear" w:color="auto" w:fill="00B0F0"/>
          </w:tcPr>
          <w:p w14:paraId="1587526E" w14:textId="77777777" w:rsidR="00074313" w:rsidRPr="006E65FC" w:rsidRDefault="00074313" w:rsidP="00320B0A">
            <w:pPr>
              <w:jc w:val="center"/>
              <w:rPr>
                <w:rFonts w:ascii="Arial" w:hAnsi="Arial" w:cs="Arial"/>
              </w:rPr>
            </w:pPr>
            <w:r w:rsidRPr="006E65FC">
              <w:rPr>
                <w:rFonts w:ascii="Arial" w:hAnsi="Arial" w:cs="Arial"/>
                <w:color w:val="FFFFFF" w:themeColor="background1"/>
                <w:sz w:val="32"/>
              </w:rPr>
              <w:t>About the proposal</w:t>
            </w:r>
            <w:r w:rsidR="00B260D6" w:rsidRPr="006E65FC">
              <w:rPr>
                <w:rFonts w:ascii="Arial" w:hAnsi="Arial" w:cs="Arial"/>
                <w:color w:val="FFFFFF" w:themeColor="background1"/>
                <w:sz w:val="32"/>
              </w:rPr>
              <w:t>/event</w:t>
            </w:r>
          </w:p>
        </w:tc>
      </w:tr>
      <w:tr w:rsidR="00074313" w:rsidRPr="006E65FC" w14:paraId="0AD98DBA" w14:textId="77777777" w:rsidTr="00320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tcBorders>
          </w:tcPr>
          <w:p w14:paraId="47B74122" w14:textId="77777777" w:rsidR="00074313" w:rsidRPr="006E65FC" w:rsidRDefault="00074313" w:rsidP="00320B0A">
            <w:pPr>
              <w:jc w:val="right"/>
              <w:rPr>
                <w:rFonts w:ascii="Arial" w:hAnsi="Arial" w:cs="Arial"/>
                <w:color w:val="41B6E6"/>
              </w:rPr>
            </w:pPr>
            <w:r w:rsidRPr="006E65FC">
              <w:rPr>
                <w:rFonts w:ascii="Arial" w:hAnsi="Arial" w:cs="Arial"/>
                <w:color w:val="41B6E6"/>
              </w:rPr>
              <w:t>Description of</w:t>
            </w:r>
            <w:r w:rsidR="00B260D6" w:rsidRPr="006E65FC">
              <w:rPr>
                <w:rFonts w:ascii="Arial" w:hAnsi="Arial" w:cs="Arial"/>
                <w:color w:val="41B6E6"/>
              </w:rPr>
              <w:t xml:space="preserve"> the event/proposal</w:t>
            </w:r>
            <w:r w:rsidRPr="006E65FC">
              <w:rPr>
                <w:rFonts w:ascii="Arial" w:hAnsi="Arial" w:cs="Arial"/>
                <w:color w:val="41B6E6"/>
              </w:rPr>
              <w:t xml:space="preserve">? </w:t>
            </w:r>
          </w:p>
          <w:p w14:paraId="5C4A95C8" w14:textId="77777777" w:rsidR="00074313" w:rsidRPr="006E65FC" w:rsidRDefault="00074313" w:rsidP="00320B0A">
            <w:pPr>
              <w:jc w:val="right"/>
              <w:rPr>
                <w:rFonts w:ascii="Arial" w:hAnsi="Arial" w:cs="Arial"/>
                <w:b w:val="0"/>
                <w:color w:val="41B6E6"/>
              </w:rPr>
            </w:pPr>
          </w:p>
        </w:tc>
        <w:sdt>
          <w:sdtPr>
            <w:rPr>
              <w:rFonts w:ascii="Arial" w:hAnsi="Arial" w:cs="Arial"/>
            </w:rPr>
            <w:id w:val="1292938150"/>
            <w:showingPlcHdr/>
            <w:text/>
          </w:sdtPr>
          <w:sdtEndPr/>
          <w:sdtContent>
            <w:tc>
              <w:tcPr>
                <w:tcW w:w="6932" w:type="dxa"/>
                <w:gridSpan w:val="3"/>
                <w:tcBorders>
                  <w:top w:val="none" w:sz="0" w:space="0" w:color="auto"/>
                  <w:bottom w:val="none" w:sz="0" w:space="0" w:color="auto"/>
                  <w:right w:val="none" w:sz="0" w:space="0" w:color="auto"/>
                </w:tcBorders>
              </w:tcPr>
              <w:p w14:paraId="34611118" w14:textId="77777777" w:rsidR="00074313" w:rsidRPr="006E65FC" w:rsidRDefault="00074313" w:rsidP="00320B0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5FC">
                  <w:rPr>
                    <w:rStyle w:val="PlaceholderText"/>
                    <w:rFonts w:ascii="Arial" w:hAnsi="Arial" w:cs="Arial"/>
                  </w:rPr>
                  <w:t>Click here to enter text.</w:t>
                </w:r>
                <w:r w:rsidR="00B260D6" w:rsidRPr="006E65FC">
                  <w:rPr>
                    <w:rStyle w:val="PlaceholderText"/>
                    <w:rFonts w:ascii="Arial" w:hAnsi="Arial" w:cs="Arial"/>
                  </w:rPr>
                  <w:t xml:space="preserve"> </w:t>
                </w:r>
                <w:r w:rsidR="00B260D6" w:rsidRPr="006E65FC">
                  <w:rPr>
                    <w:rFonts w:ascii="Arial" w:hAnsi="Arial" w:cs="Arial"/>
                  </w:rPr>
                  <w:t>Note: Money cannot be used for profit events.</w:t>
                </w:r>
              </w:p>
            </w:tc>
          </w:sdtContent>
        </w:sdt>
      </w:tr>
      <w:tr w:rsidR="00074313" w:rsidRPr="006E65FC" w14:paraId="36FF8123" w14:textId="77777777" w:rsidTr="00320B0A">
        <w:tc>
          <w:tcPr>
            <w:cnfStyle w:val="001000000000" w:firstRow="0" w:lastRow="0" w:firstColumn="1" w:lastColumn="0" w:oddVBand="0" w:evenVBand="0" w:oddHBand="0" w:evenHBand="0" w:firstRowFirstColumn="0" w:firstRowLastColumn="0" w:lastRowFirstColumn="0" w:lastRowLastColumn="0"/>
            <w:tcW w:w="2310" w:type="dxa"/>
          </w:tcPr>
          <w:p w14:paraId="571EE166" w14:textId="77777777" w:rsidR="00074313" w:rsidRPr="006E65FC" w:rsidRDefault="00074313" w:rsidP="00320B0A">
            <w:pPr>
              <w:rPr>
                <w:rFonts w:ascii="Arial" w:hAnsi="Arial" w:cs="Arial"/>
                <w:color w:val="41B6E6"/>
              </w:rPr>
            </w:pPr>
          </w:p>
        </w:tc>
        <w:tc>
          <w:tcPr>
            <w:tcW w:w="6932" w:type="dxa"/>
            <w:gridSpan w:val="3"/>
          </w:tcPr>
          <w:p w14:paraId="56B9F52C" w14:textId="77777777" w:rsidR="00074313" w:rsidRPr="006E65FC" w:rsidRDefault="00074313" w:rsidP="00320B0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60D6" w:rsidRPr="006E65FC" w14:paraId="4BF4B871" w14:textId="77777777" w:rsidTr="00320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tcBorders>
          </w:tcPr>
          <w:p w14:paraId="0309E1A1" w14:textId="77777777" w:rsidR="00B260D6" w:rsidRPr="006E65FC" w:rsidRDefault="00B260D6" w:rsidP="00320B0A">
            <w:pPr>
              <w:jc w:val="right"/>
              <w:rPr>
                <w:rFonts w:ascii="Arial" w:hAnsi="Arial" w:cs="Arial"/>
                <w:color w:val="41B6E6"/>
              </w:rPr>
            </w:pPr>
            <w:r w:rsidRPr="006E65FC">
              <w:rPr>
                <w:rFonts w:ascii="Arial" w:hAnsi="Arial" w:cs="Arial"/>
                <w:color w:val="41B6E6"/>
              </w:rPr>
              <w:t>Please give details of what you wish to achieve and how:</w:t>
            </w:r>
            <w:r w:rsidRPr="006E65FC">
              <w:rPr>
                <w:rFonts w:ascii="Arial" w:hAnsi="Arial" w:cs="Arial"/>
                <w:color w:val="41B6E6"/>
              </w:rPr>
              <w:br/>
            </w:r>
            <w:r w:rsidRPr="006E65FC">
              <w:rPr>
                <w:rFonts w:ascii="Arial" w:hAnsi="Arial" w:cs="Arial"/>
                <w:color w:val="41B6E6"/>
              </w:rPr>
              <w:br/>
            </w:r>
          </w:p>
        </w:tc>
        <w:sdt>
          <w:sdtPr>
            <w:rPr>
              <w:rFonts w:ascii="Arial" w:hAnsi="Arial" w:cs="Arial"/>
            </w:rPr>
            <w:id w:val="-2076659314"/>
            <w:showingPlcHdr/>
            <w:text/>
          </w:sdtPr>
          <w:sdtEndPr/>
          <w:sdtContent>
            <w:tc>
              <w:tcPr>
                <w:tcW w:w="6932" w:type="dxa"/>
                <w:gridSpan w:val="3"/>
                <w:tcBorders>
                  <w:top w:val="none" w:sz="0" w:space="0" w:color="auto"/>
                  <w:bottom w:val="none" w:sz="0" w:space="0" w:color="auto"/>
                  <w:right w:val="none" w:sz="0" w:space="0" w:color="auto"/>
                </w:tcBorders>
              </w:tcPr>
              <w:p w14:paraId="2D217CA9" w14:textId="77777777" w:rsidR="00B260D6" w:rsidRPr="006E65FC" w:rsidRDefault="00B260D6" w:rsidP="00320B0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5FC">
                  <w:rPr>
                    <w:rStyle w:val="PlaceholderText"/>
                    <w:rFonts w:ascii="Arial" w:hAnsi="Arial" w:cs="Arial"/>
                  </w:rPr>
                  <w:t>Click here to enter text.</w:t>
                </w:r>
                <w:r w:rsidRPr="006E65FC">
                  <w:rPr>
                    <w:rFonts w:ascii="Arial" w:hAnsi="Arial" w:cs="Arial"/>
                  </w:rPr>
                  <w:t xml:space="preserve"> Remember: this money is in place in order for reps to engage more students and/or to gather feedback.</w:t>
                </w:r>
              </w:p>
              <w:p w14:paraId="78B82873" w14:textId="77777777" w:rsidR="00B260D6" w:rsidRPr="006E65FC" w:rsidRDefault="00B260D6" w:rsidP="00320B0A">
                <w:pPr>
                  <w:cnfStyle w:val="000000100000" w:firstRow="0" w:lastRow="0" w:firstColumn="0" w:lastColumn="0" w:oddVBand="0" w:evenVBand="0" w:oddHBand="1" w:evenHBand="0" w:firstRowFirstColumn="0" w:firstRowLastColumn="0" w:lastRowFirstColumn="0" w:lastRowLastColumn="0"/>
                  <w:rPr>
                    <w:rFonts w:ascii="Arial" w:hAnsi="Arial" w:cs="Arial"/>
                  </w:rPr>
                </w:pPr>
              </w:p>
            </w:tc>
          </w:sdtContent>
        </w:sdt>
      </w:tr>
      <w:tr w:rsidR="00074313" w:rsidRPr="006E65FC" w14:paraId="579B3006" w14:textId="77777777" w:rsidTr="00320B0A">
        <w:tc>
          <w:tcPr>
            <w:cnfStyle w:val="001000000000" w:firstRow="0" w:lastRow="0" w:firstColumn="1" w:lastColumn="0" w:oddVBand="0" w:evenVBand="0" w:oddHBand="0" w:evenHBand="0" w:firstRowFirstColumn="0" w:firstRowLastColumn="0" w:lastRowFirstColumn="0" w:lastRowLastColumn="0"/>
            <w:tcW w:w="2310" w:type="dxa"/>
          </w:tcPr>
          <w:p w14:paraId="065499DA" w14:textId="77777777" w:rsidR="00074313" w:rsidRPr="006E65FC" w:rsidRDefault="00074313" w:rsidP="00320B0A">
            <w:pPr>
              <w:jc w:val="right"/>
              <w:rPr>
                <w:rFonts w:ascii="Arial" w:hAnsi="Arial" w:cs="Arial"/>
                <w:color w:val="41B6E6"/>
              </w:rPr>
            </w:pPr>
            <w:r w:rsidRPr="006E65FC">
              <w:rPr>
                <w:rFonts w:ascii="Arial" w:hAnsi="Arial" w:cs="Arial"/>
                <w:color w:val="41B6E6"/>
              </w:rPr>
              <w:t>Date of Event:</w:t>
            </w:r>
            <w:r w:rsidR="00B260D6" w:rsidRPr="006E65FC">
              <w:rPr>
                <w:rFonts w:ascii="Arial" w:hAnsi="Arial" w:cs="Arial"/>
                <w:color w:val="41B6E6"/>
              </w:rPr>
              <w:br/>
            </w:r>
            <w:r w:rsidR="00B260D6" w:rsidRPr="006E65FC">
              <w:rPr>
                <w:rFonts w:ascii="Arial" w:hAnsi="Arial" w:cs="Arial"/>
                <w:color w:val="41B6E6"/>
              </w:rPr>
              <w:br/>
            </w:r>
            <w:r w:rsidR="00B260D6" w:rsidRPr="006E65FC">
              <w:rPr>
                <w:rFonts w:ascii="Arial" w:hAnsi="Arial" w:cs="Arial"/>
                <w:color w:val="41B6E6"/>
              </w:rPr>
              <w:br/>
            </w:r>
            <w:r w:rsidRPr="006E65FC">
              <w:rPr>
                <w:rFonts w:ascii="Arial" w:hAnsi="Arial" w:cs="Arial"/>
                <w:color w:val="41B6E6"/>
              </w:rPr>
              <w:t xml:space="preserve"> </w:t>
            </w:r>
          </w:p>
        </w:tc>
        <w:sdt>
          <w:sdtPr>
            <w:rPr>
              <w:rFonts w:ascii="Arial" w:hAnsi="Arial" w:cs="Arial"/>
            </w:rPr>
            <w:id w:val="596674783"/>
            <w:showingPlcHdr/>
            <w:text/>
          </w:sdtPr>
          <w:sdtEndPr/>
          <w:sdtContent>
            <w:tc>
              <w:tcPr>
                <w:tcW w:w="2310" w:type="dxa"/>
              </w:tcPr>
              <w:p w14:paraId="769EE8A7" w14:textId="77777777" w:rsidR="00074313" w:rsidRPr="006E65FC" w:rsidRDefault="00074313" w:rsidP="00320B0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5FC">
                  <w:rPr>
                    <w:rStyle w:val="PlaceholderText"/>
                    <w:rFonts w:ascii="Arial" w:hAnsi="Arial" w:cs="Arial"/>
                  </w:rPr>
                  <w:t>Click here to enter the date.</w:t>
                </w:r>
              </w:p>
            </w:tc>
          </w:sdtContent>
        </w:sdt>
        <w:tc>
          <w:tcPr>
            <w:tcW w:w="2311" w:type="dxa"/>
          </w:tcPr>
          <w:p w14:paraId="4950522B" w14:textId="77777777" w:rsidR="00074313" w:rsidRPr="006E65FC" w:rsidRDefault="00074313" w:rsidP="00320B0A">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6E65FC">
              <w:rPr>
                <w:rFonts w:ascii="Arial" w:hAnsi="Arial" w:cs="Arial"/>
                <w:b/>
                <w:color w:val="41B6E6"/>
              </w:rPr>
              <w:t xml:space="preserve">Number of people expected to attend: </w:t>
            </w:r>
          </w:p>
        </w:tc>
        <w:sdt>
          <w:sdtPr>
            <w:rPr>
              <w:rFonts w:ascii="Arial" w:hAnsi="Arial" w:cs="Arial"/>
            </w:rPr>
            <w:id w:val="-1383170434"/>
            <w:showingPlcHdr/>
            <w:text/>
          </w:sdtPr>
          <w:sdtEndPr/>
          <w:sdtContent>
            <w:tc>
              <w:tcPr>
                <w:tcW w:w="2311" w:type="dxa"/>
              </w:tcPr>
              <w:p w14:paraId="296D0D12" w14:textId="77777777" w:rsidR="00074313" w:rsidRPr="006E65FC" w:rsidRDefault="00074313" w:rsidP="00320B0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5FC">
                  <w:rPr>
                    <w:rStyle w:val="PlaceholderText"/>
                    <w:rFonts w:ascii="Arial" w:hAnsi="Arial" w:cs="Arial"/>
                  </w:rPr>
                  <w:t>Click here to enter the number.</w:t>
                </w:r>
              </w:p>
            </w:tc>
          </w:sdtContent>
        </w:sdt>
      </w:tr>
      <w:tr w:rsidR="00074313" w:rsidRPr="006E65FC" w14:paraId="696714B4" w14:textId="77777777" w:rsidTr="00320B0A">
        <w:trPr>
          <w:gridAfter w:val="2"/>
          <w:cnfStyle w:val="000000100000" w:firstRow="0" w:lastRow="0" w:firstColumn="0" w:lastColumn="0" w:oddVBand="0" w:evenVBand="0" w:oddHBand="1" w:evenHBand="0" w:firstRowFirstColumn="0" w:firstRowLastColumn="0" w:lastRowFirstColumn="0" w:lastRowLastColumn="0"/>
          <w:wAfter w:w="4493" w:type="dxa"/>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tcBorders>
          </w:tcPr>
          <w:p w14:paraId="778E30C4" w14:textId="77777777" w:rsidR="00074313" w:rsidRPr="006E65FC" w:rsidRDefault="00BD54B1" w:rsidP="00320B0A">
            <w:pPr>
              <w:jc w:val="right"/>
              <w:rPr>
                <w:rFonts w:ascii="Arial" w:hAnsi="Arial" w:cs="Arial"/>
                <w:color w:val="41B6E6"/>
              </w:rPr>
            </w:pPr>
            <w:r w:rsidRPr="006E65FC">
              <w:rPr>
                <w:rFonts w:ascii="Arial" w:hAnsi="Arial" w:cs="Arial"/>
                <w:color w:val="41B6E6"/>
              </w:rPr>
              <w:t>Breakdown of Expected</w:t>
            </w:r>
            <w:r w:rsidR="00074313" w:rsidRPr="006E65FC">
              <w:rPr>
                <w:rFonts w:ascii="Arial" w:hAnsi="Arial" w:cs="Arial"/>
                <w:color w:val="41B6E6"/>
              </w:rPr>
              <w:t xml:space="preserve"> Cost</w:t>
            </w:r>
            <w:r w:rsidRPr="006E65FC">
              <w:rPr>
                <w:rFonts w:ascii="Arial" w:hAnsi="Arial" w:cs="Arial"/>
                <w:color w:val="41B6E6"/>
              </w:rPr>
              <w:t>s</w:t>
            </w:r>
            <w:r w:rsidR="00074313" w:rsidRPr="006E65FC">
              <w:rPr>
                <w:rFonts w:ascii="Arial" w:hAnsi="Arial" w:cs="Arial"/>
                <w:color w:val="41B6E6"/>
              </w:rPr>
              <w:t xml:space="preserve">: </w:t>
            </w:r>
          </w:p>
        </w:tc>
        <w:sdt>
          <w:sdtPr>
            <w:rPr>
              <w:rFonts w:ascii="Arial" w:hAnsi="Arial" w:cs="Arial"/>
            </w:rPr>
            <w:id w:val="173382163"/>
            <w:showingPlcHdr/>
            <w:text/>
          </w:sdtPr>
          <w:sdtEndPr/>
          <w:sdtContent>
            <w:tc>
              <w:tcPr>
                <w:tcW w:w="2310" w:type="dxa"/>
                <w:tcBorders>
                  <w:top w:val="none" w:sz="0" w:space="0" w:color="auto"/>
                  <w:bottom w:val="none" w:sz="0" w:space="0" w:color="auto"/>
                  <w:right w:val="none" w:sz="0" w:space="0" w:color="auto"/>
                </w:tcBorders>
              </w:tcPr>
              <w:p w14:paraId="24F1C032" w14:textId="77777777" w:rsidR="00074313" w:rsidRPr="006E65FC" w:rsidRDefault="00BD54B1" w:rsidP="00BD54B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5FC">
                  <w:rPr>
                    <w:rStyle w:val="PlaceholderText"/>
                    <w:rFonts w:ascii="Arial" w:hAnsi="Arial" w:cs="Arial"/>
                  </w:rPr>
                  <w:t>Click here to enter the expected costs.</w:t>
                </w:r>
              </w:p>
            </w:tc>
          </w:sdtContent>
        </w:sdt>
      </w:tr>
    </w:tbl>
    <w:p w14:paraId="329235BA" w14:textId="77777777" w:rsidR="009212B0" w:rsidRPr="006E65FC" w:rsidRDefault="00320B0A" w:rsidP="009212B0">
      <w:pPr>
        <w:rPr>
          <w:rFonts w:ascii="Arial" w:hAnsi="Arial" w:cs="Arial"/>
        </w:rPr>
      </w:pPr>
      <w:r w:rsidRPr="006E65FC">
        <w:rPr>
          <w:rFonts w:ascii="Arial" w:hAnsi="Arial" w:cs="Arial"/>
        </w:rPr>
        <w:br w:type="textWrapping" w:clear="all"/>
      </w:r>
    </w:p>
    <w:p w14:paraId="1D224A48" w14:textId="6E8E810C" w:rsidR="00B260D6" w:rsidRPr="006E65FC" w:rsidRDefault="00B260D6" w:rsidP="00C557A9">
      <w:pPr>
        <w:jc w:val="center"/>
        <w:rPr>
          <w:rFonts w:ascii="Arial" w:hAnsi="Arial" w:cs="Arial"/>
        </w:rPr>
      </w:pPr>
      <w:r w:rsidRPr="006E65FC">
        <w:rPr>
          <w:rFonts w:ascii="Arial" w:hAnsi="Arial" w:cs="Arial"/>
        </w:rPr>
        <w:t>Once completed</w:t>
      </w:r>
      <w:r w:rsidR="00C557A9" w:rsidRPr="006E65FC">
        <w:rPr>
          <w:rFonts w:ascii="Arial" w:hAnsi="Arial" w:cs="Arial"/>
        </w:rPr>
        <w:t>,</w:t>
      </w:r>
      <w:r w:rsidRPr="006E65FC">
        <w:rPr>
          <w:rFonts w:ascii="Arial" w:hAnsi="Arial" w:cs="Arial"/>
        </w:rPr>
        <w:t xml:space="preserve"> please email to </w:t>
      </w:r>
      <w:hyperlink r:id="rId10" w:history="1">
        <w:r w:rsidRPr="006E65FC">
          <w:rPr>
            <w:rStyle w:val="Hyperlink"/>
            <w:rFonts w:ascii="Arial" w:hAnsi="Arial" w:cs="Arial"/>
            <w:color w:val="DA007A"/>
          </w:rPr>
          <w:t>studentreps@guild.bham.ac.uk</w:t>
        </w:r>
      </w:hyperlink>
    </w:p>
    <w:sectPr w:rsidR="00B260D6" w:rsidRPr="006E65FC" w:rsidSect="000D07CF">
      <w:headerReference w:type="default" r:id="rId11"/>
      <w:pgSz w:w="11906" w:h="16838"/>
      <w:pgMar w:top="1812"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59BA9" w14:textId="77777777" w:rsidR="009655D5" w:rsidRDefault="009655D5" w:rsidP="000E2A5F">
      <w:pPr>
        <w:spacing w:line="240" w:lineRule="auto"/>
      </w:pPr>
      <w:r>
        <w:separator/>
      </w:r>
    </w:p>
  </w:endnote>
  <w:endnote w:type="continuationSeparator" w:id="0">
    <w:p w14:paraId="04D93BCE" w14:textId="77777777" w:rsidR="009655D5" w:rsidRDefault="009655D5"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335F2" w14:textId="77777777" w:rsidR="009655D5" w:rsidRDefault="009655D5" w:rsidP="000E2A5F">
      <w:pPr>
        <w:spacing w:line="240" w:lineRule="auto"/>
      </w:pPr>
      <w:r>
        <w:separator/>
      </w:r>
    </w:p>
  </w:footnote>
  <w:footnote w:type="continuationSeparator" w:id="0">
    <w:p w14:paraId="2E79CA21" w14:textId="77777777" w:rsidR="009655D5" w:rsidRDefault="009655D5"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13615" w14:textId="64D2F44F" w:rsidR="009655D5" w:rsidRDefault="00BB2D1E">
    <w:pPr>
      <w:pStyle w:val="Header"/>
    </w:pPr>
    <w:r w:rsidRPr="00BB2D1E">
      <w:rPr>
        <w:noProof/>
        <w:lang w:eastAsia="en-GB"/>
      </w:rPr>
      <w:drawing>
        <wp:anchor distT="0" distB="0" distL="114300" distR="114300" simplePos="0" relativeHeight="251669504" behindDoc="0" locked="0" layoutInCell="1" allowOverlap="1" wp14:anchorId="22D49399" wp14:editId="7217AAA4">
          <wp:simplePos x="0" y="0"/>
          <wp:positionH relativeFrom="column">
            <wp:posOffset>4657725</wp:posOffset>
          </wp:positionH>
          <wp:positionV relativeFrom="paragraph">
            <wp:posOffset>-230505</wp:posOffset>
          </wp:positionV>
          <wp:extent cx="1619250" cy="457857"/>
          <wp:effectExtent l="0" t="0" r="0" b="0"/>
          <wp:wrapNone/>
          <wp:docPr id="1" name="Picture 5" descr="C:\Users\white\Desktop\Work\New Branding\GOS LOGO COLOUR PNG.pngGOS LOGO COLOU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white\Desktop\Work\New Branding\GOS LOGO COLOUR PNG.pngGOS LOGO COLOUR 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457857"/>
                  </a:xfrm>
                  <a:prstGeom prst="rect">
                    <a:avLst/>
                  </a:prstGeom>
                </pic:spPr>
              </pic:pic>
            </a:graphicData>
          </a:graphic>
          <wp14:sizeRelH relativeFrom="page">
            <wp14:pctWidth>0</wp14:pctWidth>
          </wp14:sizeRelH>
          <wp14:sizeRelV relativeFrom="page">
            <wp14:pctHeight>0</wp14:pctHeight>
          </wp14:sizeRelV>
        </wp:anchor>
      </w:drawing>
    </w:r>
    <w:r w:rsidR="009655D5">
      <w:rPr>
        <w:noProof/>
        <w:lang w:eastAsia="en-GB"/>
      </w:rPr>
      <w:drawing>
        <wp:anchor distT="0" distB="0" distL="114300" distR="114300" simplePos="0" relativeHeight="251668480" behindDoc="0" locked="0" layoutInCell="1" allowOverlap="1" wp14:anchorId="7612FC92" wp14:editId="0BF36A92">
          <wp:simplePos x="0" y="0"/>
          <wp:positionH relativeFrom="column">
            <wp:posOffset>3314700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2D1E">
      <w:rPr>
        <w:noProof/>
        <w:lang w:eastAsia="en-G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B0"/>
    <w:rsid w:val="00004E88"/>
    <w:rsid w:val="00007642"/>
    <w:rsid w:val="00070EDF"/>
    <w:rsid w:val="00074313"/>
    <w:rsid w:val="000818EC"/>
    <w:rsid w:val="000A639F"/>
    <w:rsid w:val="000D07CF"/>
    <w:rsid w:val="000D57CE"/>
    <w:rsid w:val="000E2A5F"/>
    <w:rsid w:val="001330DE"/>
    <w:rsid w:val="00274A59"/>
    <w:rsid w:val="00280084"/>
    <w:rsid w:val="002823DC"/>
    <w:rsid w:val="00295BBA"/>
    <w:rsid w:val="002A291B"/>
    <w:rsid w:val="002A54C5"/>
    <w:rsid w:val="002B14F3"/>
    <w:rsid w:val="002D14A9"/>
    <w:rsid w:val="00320B0A"/>
    <w:rsid w:val="00324910"/>
    <w:rsid w:val="003C6564"/>
    <w:rsid w:val="003C6831"/>
    <w:rsid w:val="004562AB"/>
    <w:rsid w:val="004E6CDC"/>
    <w:rsid w:val="005633F2"/>
    <w:rsid w:val="00644223"/>
    <w:rsid w:val="0065752D"/>
    <w:rsid w:val="006B6536"/>
    <w:rsid w:val="006E65FC"/>
    <w:rsid w:val="00736397"/>
    <w:rsid w:val="00772AA5"/>
    <w:rsid w:val="00850A60"/>
    <w:rsid w:val="0088734B"/>
    <w:rsid w:val="00891F5D"/>
    <w:rsid w:val="009212B0"/>
    <w:rsid w:val="0092393E"/>
    <w:rsid w:val="009655D5"/>
    <w:rsid w:val="00967FF5"/>
    <w:rsid w:val="009A72C5"/>
    <w:rsid w:val="00A2424F"/>
    <w:rsid w:val="00A648AA"/>
    <w:rsid w:val="00A76B65"/>
    <w:rsid w:val="00AA2476"/>
    <w:rsid w:val="00AF48DF"/>
    <w:rsid w:val="00B12B42"/>
    <w:rsid w:val="00B260D6"/>
    <w:rsid w:val="00B528E7"/>
    <w:rsid w:val="00BB2D1E"/>
    <w:rsid w:val="00BD54B1"/>
    <w:rsid w:val="00BE5A5C"/>
    <w:rsid w:val="00C557A9"/>
    <w:rsid w:val="00CA1106"/>
    <w:rsid w:val="00CA3496"/>
    <w:rsid w:val="00CC7E52"/>
    <w:rsid w:val="00CE2933"/>
    <w:rsid w:val="00D9191D"/>
    <w:rsid w:val="00DF65C1"/>
    <w:rsid w:val="00E8446F"/>
    <w:rsid w:val="00E84862"/>
    <w:rsid w:val="00E97CE2"/>
    <w:rsid w:val="00ED2885"/>
    <w:rsid w:val="00F82478"/>
    <w:rsid w:val="00FD44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5297"/>
    <o:shapelayout v:ext="edit">
      <o:idmap v:ext="edit" data="1"/>
    </o:shapelayout>
  </w:shapeDefaults>
  <w:decimalSymbol w:val="."/>
  <w:listSeparator w:val=","/>
  <w14:docId w14:val="757A9AE3"/>
  <w15:docId w15:val="{30E5F144-D7A2-4DE9-BEC0-C918B529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character" w:styleId="Hyperlink">
    <w:name w:val="Hyperlink"/>
    <w:basedOn w:val="DefaultParagraphFont"/>
    <w:uiPriority w:val="99"/>
    <w:unhideWhenUsed/>
    <w:rsid w:val="009212B0"/>
    <w:rPr>
      <w:color w:val="0000FF" w:themeColor="hyperlink"/>
      <w:u w:val="single"/>
    </w:rPr>
  </w:style>
  <w:style w:type="table" w:styleId="TableGrid">
    <w:name w:val="Table Grid"/>
    <w:basedOn w:val="TableNormal"/>
    <w:uiPriority w:val="59"/>
    <w:rsid w:val="00921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12B0"/>
    <w:rPr>
      <w:color w:val="808080"/>
    </w:rPr>
  </w:style>
  <w:style w:type="table" w:styleId="LightList-Accent1">
    <w:name w:val="Light List Accent 1"/>
    <w:basedOn w:val="TableNormal"/>
    <w:uiPriority w:val="61"/>
    <w:rsid w:val="00CC7E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0743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967FF5"/>
    <w:rPr>
      <w:sz w:val="16"/>
      <w:szCs w:val="16"/>
    </w:rPr>
  </w:style>
  <w:style w:type="paragraph" w:styleId="CommentText">
    <w:name w:val="annotation text"/>
    <w:basedOn w:val="Normal"/>
    <w:link w:val="CommentTextChar"/>
    <w:uiPriority w:val="99"/>
    <w:semiHidden/>
    <w:unhideWhenUsed/>
    <w:rsid w:val="00967FF5"/>
    <w:pPr>
      <w:spacing w:line="240" w:lineRule="auto"/>
    </w:pPr>
    <w:rPr>
      <w:szCs w:val="20"/>
    </w:rPr>
  </w:style>
  <w:style w:type="character" w:customStyle="1" w:styleId="CommentTextChar">
    <w:name w:val="Comment Text Char"/>
    <w:basedOn w:val="DefaultParagraphFont"/>
    <w:link w:val="CommentText"/>
    <w:uiPriority w:val="99"/>
    <w:semiHidden/>
    <w:rsid w:val="00967FF5"/>
    <w:rPr>
      <w:rFonts w:ascii="Century Gothic" w:hAnsi="Century Gothic"/>
      <w:color w:val="244061" w:themeColor="accent1" w:themeShade="80"/>
      <w:sz w:val="20"/>
      <w:szCs w:val="20"/>
    </w:rPr>
  </w:style>
  <w:style w:type="paragraph" w:styleId="CommentSubject">
    <w:name w:val="annotation subject"/>
    <w:basedOn w:val="CommentText"/>
    <w:next w:val="CommentText"/>
    <w:link w:val="CommentSubjectChar"/>
    <w:uiPriority w:val="99"/>
    <w:semiHidden/>
    <w:unhideWhenUsed/>
    <w:rsid w:val="00967FF5"/>
    <w:rPr>
      <w:b/>
      <w:bCs/>
    </w:rPr>
  </w:style>
  <w:style w:type="character" w:customStyle="1" w:styleId="CommentSubjectChar">
    <w:name w:val="Comment Subject Char"/>
    <w:basedOn w:val="CommentTextChar"/>
    <w:link w:val="CommentSubject"/>
    <w:uiPriority w:val="99"/>
    <w:semiHidden/>
    <w:rsid w:val="00967FF5"/>
    <w:rPr>
      <w:rFonts w:ascii="Century Gothic" w:hAnsi="Century Gothic"/>
      <w:b/>
      <w:bCs/>
      <w:color w:val="244061" w:themeColor="accent1" w:themeShade="80"/>
      <w:sz w:val="20"/>
      <w:szCs w:val="20"/>
    </w:rPr>
  </w:style>
  <w:style w:type="character" w:customStyle="1" w:styleId="UnresolvedMention">
    <w:name w:val="Unresolved Mention"/>
    <w:basedOn w:val="DefaultParagraphFont"/>
    <w:uiPriority w:val="99"/>
    <w:semiHidden/>
    <w:unhideWhenUsed/>
    <w:rsid w:val="00E84862"/>
    <w:rPr>
      <w:color w:val="605E5C"/>
      <w:shd w:val="clear" w:color="auto" w:fill="E1DFDD"/>
    </w:rPr>
  </w:style>
  <w:style w:type="table" w:styleId="PlainTable4">
    <w:name w:val="Plain Table 4"/>
    <w:basedOn w:val="TableNormal"/>
    <w:uiPriority w:val="44"/>
    <w:rsid w:val="002A29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reps@guild.bham.ac.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studentreps@guild.bh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tudentreps@guild.bham.ac.uk" TargetMode="External"/><Relationship Id="rId4" Type="http://schemas.openxmlformats.org/officeDocument/2006/relationships/webSettings" Target="webSettings.xml"/><Relationship Id="rId9" Type="http://schemas.openxmlformats.org/officeDocument/2006/relationships/hyperlink" Target="mailto:education@guild.bham.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AF59E2E0489B8FDB81AD37EBE689"/>
        <w:category>
          <w:name w:val="General"/>
          <w:gallery w:val="placeholder"/>
        </w:category>
        <w:types>
          <w:type w:val="bbPlcHdr"/>
        </w:types>
        <w:behaviors>
          <w:behavior w:val="content"/>
        </w:behaviors>
        <w:guid w:val="{098367BE-9D83-4277-8F0F-09843E35519B}"/>
      </w:docPartPr>
      <w:docPartBody>
        <w:p w:rsidR="00C31AA4" w:rsidRDefault="00333AEE" w:rsidP="00333AEE">
          <w:pPr>
            <w:pStyle w:val="423AAF59E2E0489B8FDB81AD37EBE689"/>
          </w:pPr>
          <w:r>
            <w:rPr>
              <w:rStyle w:val="PlaceholderText"/>
            </w:rPr>
            <w:t xml:space="preserve">Click here to enter your </w:t>
          </w:r>
          <w:r>
            <w:rPr>
              <w:rStyle w:val="PlaceholderText"/>
              <w:b/>
            </w:rPr>
            <w:t>Forename</w:t>
          </w:r>
        </w:p>
      </w:docPartBody>
    </w:docPart>
    <w:docPart>
      <w:docPartPr>
        <w:name w:val="827567DEEB3E4401A0140A0B596BF2AF"/>
        <w:category>
          <w:name w:val="General"/>
          <w:gallery w:val="placeholder"/>
        </w:category>
        <w:types>
          <w:type w:val="bbPlcHdr"/>
        </w:types>
        <w:behaviors>
          <w:behavior w:val="content"/>
        </w:behaviors>
        <w:guid w:val="{B7A0B249-473B-4012-9FDC-1DB551DF8253}"/>
      </w:docPartPr>
      <w:docPartBody>
        <w:p w:rsidR="00C31AA4" w:rsidRDefault="00333AEE" w:rsidP="00333AEE">
          <w:pPr>
            <w:pStyle w:val="827567DEEB3E4401A0140A0B596BF2AF"/>
          </w:pPr>
          <w:r>
            <w:rPr>
              <w:rStyle w:val="PlaceholderText"/>
            </w:rPr>
            <w:t xml:space="preserve">Click here to enter your </w:t>
          </w:r>
          <w:r>
            <w:rPr>
              <w:rStyle w:val="PlaceholderText"/>
              <w:b/>
            </w:rPr>
            <w:t>Surname</w:t>
          </w:r>
        </w:p>
      </w:docPartBody>
    </w:docPart>
    <w:docPart>
      <w:docPartPr>
        <w:name w:val="70A71133F21D4441BB68A8CA0BF362B9"/>
        <w:category>
          <w:name w:val="General"/>
          <w:gallery w:val="placeholder"/>
        </w:category>
        <w:types>
          <w:type w:val="bbPlcHdr"/>
        </w:types>
        <w:behaviors>
          <w:behavior w:val="content"/>
        </w:behaviors>
        <w:guid w:val="{449F2463-EBAE-4510-AC2C-5A995A10AABE}"/>
      </w:docPartPr>
      <w:docPartBody>
        <w:p w:rsidR="00C31AA4" w:rsidRDefault="00333AEE" w:rsidP="00333AEE">
          <w:pPr>
            <w:pStyle w:val="70A71133F21D4441BB68A8CA0BF362B9"/>
          </w:pPr>
          <w:r>
            <w:rPr>
              <w:rStyle w:val="PlaceholderText"/>
            </w:rPr>
            <w:t xml:space="preserve">Click here to enter your </w:t>
          </w:r>
          <w:r>
            <w:rPr>
              <w:rStyle w:val="PlaceholderText"/>
              <w:b/>
            </w:rPr>
            <w:t xml:space="preserve">ID Number </w:t>
          </w:r>
        </w:p>
      </w:docPartBody>
    </w:docPart>
    <w:docPart>
      <w:docPartPr>
        <w:name w:val="5322DCD2AD2D479CA834EA1319487878"/>
        <w:category>
          <w:name w:val="General"/>
          <w:gallery w:val="placeholder"/>
        </w:category>
        <w:types>
          <w:type w:val="bbPlcHdr"/>
        </w:types>
        <w:behaviors>
          <w:behavior w:val="content"/>
        </w:behaviors>
        <w:guid w:val="{360E455F-9869-4CA1-A933-AA30CE0D5C0A}"/>
      </w:docPartPr>
      <w:docPartBody>
        <w:p w:rsidR="00C31AA4" w:rsidRDefault="00333AEE" w:rsidP="00333AEE">
          <w:pPr>
            <w:pStyle w:val="5322DCD2AD2D479CA834EA1319487878"/>
          </w:pPr>
          <w:r>
            <w:rPr>
              <w:rStyle w:val="PlaceholderText"/>
            </w:rPr>
            <w:t xml:space="preserve">Click here to enter text your </w:t>
          </w:r>
          <w:r>
            <w:rPr>
              <w:rStyle w:val="PlaceholderText"/>
              <w:b/>
            </w:rPr>
            <w:t xml:space="preserve">University 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E6"/>
    <w:rsid w:val="0004476B"/>
    <w:rsid w:val="00333AEE"/>
    <w:rsid w:val="004A7E61"/>
    <w:rsid w:val="00814B9F"/>
    <w:rsid w:val="009F74DF"/>
    <w:rsid w:val="00B0306E"/>
    <w:rsid w:val="00C31AA4"/>
    <w:rsid w:val="00C91FE6"/>
    <w:rsid w:val="00DF5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E61"/>
    <w:rPr>
      <w:color w:val="808080"/>
    </w:rPr>
  </w:style>
  <w:style w:type="paragraph" w:customStyle="1" w:styleId="61A0C7740B7B474883EC3DE15E7BD519">
    <w:name w:val="61A0C7740B7B474883EC3DE15E7BD519"/>
    <w:rsid w:val="00C91FE6"/>
  </w:style>
  <w:style w:type="paragraph" w:customStyle="1" w:styleId="9C0B59F1F94E425C9B8C687B6B0622B7">
    <w:name w:val="9C0B59F1F94E425C9B8C687B6B0622B7"/>
    <w:rsid w:val="00C91FE6"/>
  </w:style>
  <w:style w:type="paragraph" w:customStyle="1" w:styleId="1C60A94A2C3C478CABEC7624B7DC6D5F">
    <w:name w:val="1C60A94A2C3C478CABEC7624B7DC6D5F"/>
    <w:rsid w:val="00C91FE6"/>
  </w:style>
  <w:style w:type="paragraph" w:customStyle="1" w:styleId="2EC90713B6C14482AC49E5D6AEF874FE">
    <w:name w:val="2EC90713B6C14482AC49E5D6AEF874FE"/>
    <w:rsid w:val="00C91FE6"/>
  </w:style>
  <w:style w:type="paragraph" w:customStyle="1" w:styleId="4D955AD65C8146B3B73C31ED5DC5EEBB">
    <w:name w:val="4D955AD65C8146B3B73C31ED5DC5EEBB"/>
    <w:rsid w:val="00C91FE6"/>
  </w:style>
  <w:style w:type="paragraph" w:customStyle="1" w:styleId="DF1781C835BA40618E5BB977973E4527">
    <w:name w:val="DF1781C835BA40618E5BB977973E4527"/>
    <w:rsid w:val="00C91FE6"/>
  </w:style>
  <w:style w:type="paragraph" w:customStyle="1" w:styleId="8C76FA6E31014AA5AA0E2FC2AF6F83DD">
    <w:name w:val="8C76FA6E31014AA5AA0E2FC2AF6F83DD"/>
    <w:rsid w:val="00C91FE6"/>
  </w:style>
  <w:style w:type="paragraph" w:customStyle="1" w:styleId="463F18F2C5FB41978FE88FB97D263889">
    <w:name w:val="463F18F2C5FB41978FE88FB97D263889"/>
    <w:rsid w:val="00C91FE6"/>
  </w:style>
  <w:style w:type="paragraph" w:customStyle="1" w:styleId="B8074459C38D47C4876E95C0CD9A6A34">
    <w:name w:val="B8074459C38D47C4876E95C0CD9A6A34"/>
    <w:rsid w:val="00C91FE6"/>
  </w:style>
  <w:style w:type="paragraph" w:customStyle="1" w:styleId="D6942E09966748A0A38CA0FC8EB07811">
    <w:name w:val="D6942E09966748A0A38CA0FC8EB07811"/>
    <w:rsid w:val="00C91FE6"/>
  </w:style>
  <w:style w:type="paragraph" w:customStyle="1" w:styleId="163BB2EB909E42B5957174AC7DB1566D">
    <w:name w:val="163BB2EB909E42B5957174AC7DB1566D"/>
    <w:rsid w:val="00C91FE6"/>
  </w:style>
  <w:style w:type="paragraph" w:customStyle="1" w:styleId="531471DA5B114B3991AE7DB245C5CC85">
    <w:name w:val="531471DA5B114B3991AE7DB245C5CC85"/>
    <w:rsid w:val="00C91FE6"/>
  </w:style>
  <w:style w:type="paragraph" w:customStyle="1" w:styleId="3B4D9DC8CD454A049BBCD006B250F711">
    <w:name w:val="3B4D9DC8CD454A049BBCD006B250F711"/>
    <w:rsid w:val="00C91FE6"/>
  </w:style>
  <w:style w:type="paragraph" w:customStyle="1" w:styleId="FC419CF2ECBD4B778B3C4F4C295C1CF6">
    <w:name w:val="FC419CF2ECBD4B778B3C4F4C295C1CF6"/>
    <w:rsid w:val="00C91FE6"/>
  </w:style>
  <w:style w:type="paragraph" w:customStyle="1" w:styleId="DC28E77B419D4B4E8BE6015E713FEF44">
    <w:name w:val="DC28E77B419D4B4E8BE6015E713FEF44"/>
    <w:rsid w:val="00C91FE6"/>
  </w:style>
  <w:style w:type="paragraph" w:customStyle="1" w:styleId="3997148FDF0149A5AD93CAAAF495D4C5">
    <w:name w:val="3997148FDF0149A5AD93CAAAF495D4C5"/>
    <w:rsid w:val="00C91FE6"/>
  </w:style>
  <w:style w:type="paragraph" w:customStyle="1" w:styleId="E166D93F7591423781A30353CBADA2C3">
    <w:name w:val="E166D93F7591423781A30353CBADA2C3"/>
    <w:rsid w:val="00C91FE6"/>
  </w:style>
  <w:style w:type="paragraph" w:customStyle="1" w:styleId="54D0F59FEE1F4E23A50D8AF28A133206">
    <w:name w:val="54D0F59FEE1F4E23A50D8AF28A133206"/>
    <w:rsid w:val="00C91FE6"/>
  </w:style>
  <w:style w:type="paragraph" w:customStyle="1" w:styleId="9EE6392CA7C9440C8C4C82C47F697F54">
    <w:name w:val="9EE6392CA7C9440C8C4C82C47F697F54"/>
    <w:rsid w:val="00C91FE6"/>
  </w:style>
  <w:style w:type="paragraph" w:customStyle="1" w:styleId="2C24593FB947445FA8E00FF1C760200A">
    <w:name w:val="2C24593FB947445FA8E00FF1C760200A"/>
    <w:rsid w:val="00C91FE6"/>
  </w:style>
  <w:style w:type="paragraph" w:customStyle="1" w:styleId="8908C08BB20A41FDB97216FA2A8235C9">
    <w:name w:val="8908C08BB20A41FDB97216FA2A8235C9"/>
    <w:rsid w:val="00C91FE6"/>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
    <w:name w:val="3080EF4155234D7FB450F98D68CA85DF"/>
    <w:rsid w:val="00C91FE6"/>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
    <w:name w:val="8856C043FEA04621997D7513067167B6"/>
    <w:rsid w:val="00C91FE6"/>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
    <w:name w:val="991E63F080514C8C8091A152A8EB4640"/>
    <w:rsid w:val="00C91FE6"/>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
    <w:name w:val="ED4AB49C65BB468598AD237AACA7E6D8"/>
    <w:rsid w:val="00C91FE6"/>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1">
    <w:name w:val="3080EF4155234D7FB450F98D68CA85DF1"/>
    <w:rsid w:val="00C91FE6"/>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1">
    <w:name w:val="8856C043FEA04621997D7513067167B61"/>
    <w:rsid w:val="00C91FE6"/>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1">
    <w:name w:val="991E63F080514C8C8091A152A8EB46401"/>
    <w:rsid w:val="00C91FE6"/>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1">
    <w:name w:val="ED4AB49C65BB468598AD237AACA7E6D81"/>
    <w:rsid w:val="00C91FE6"/>
    <w:pPr>
      <w:spacing w:before="60" w:after="0"/>
    </w:pPr>
    <w:rPr>
      <w:rFonts w:ascii="Century Gothic" w:eastAsiaTheme="minorHAnsi" w:hAnsi="Century Gothic"/>
      <w:color w:val="1F4E79" w:themeColor="accent1" w:themeShade="80"/>
      <w:sz w:val="20"/>
      <w:lang w:eastAsia="en-US"/>
    </w:rPr>
  </w:style>
  <w:style w:type="paragraph" w:customStyle="1" w:styleId="CD5C7A813BAD4FD1A9D332F0D67301B4">
    <w:name w:val="CD5C7A813BAD4FD1A9D332F0D67301B4"/>
    <w:rsid w:val="00C91FE6"/>
    <w:pPr>
      <w:spacing w:before="60" w:after="0"/>
    </w:pPr>
    <w:rPr>
      <w:rFonts w:ascii="Century Gothic" w:eastAsiaTheme="minorHAnsi" w:hAnsi="Century Gothic"/>
      <w:color w:val="1F4E79" w:themeColor="accent1" w:themeShade="80"/>
      <w:sz w:val="20"/>
      <w:lang w:eastAsia="en-US"/>
    </w:rPr>
  </w:style>
  <w:style w:type="paragraph" w:customStyle="1" w:styleId="50223A8D79644FE4937326BA49AD1B37">
    <w:name w:val="50223A8D79644FE4937326BA49AD1B37"/>
    <w:rsid w:val="00C91FE6"/>
    <w:pPr>
      <w:spacing w:before="60" w:after="0"/>
    </w:pPr>
    <w:rPr>
      <w:rFonts w:ascii="Century Gothic" w:eastAsiaTheme="minorHAnsi" w:hAnsi="Century Gothic"/>
      <w:color w:val="1F4E79" w:themeColor="accent1" w:themeShade="80"/>
      <w:sz w:val="20"/>
      <w:lang w:eastAsia="en-US"/>
    </w:rPr>
  </w:style>
  <w:style w:type="paragraph" w:customStyle="1" w:styleId="8564FD33ED5E4F7794CD8BFF560BA0D8">
    <w:name w:val="8564FD33ED5E4F7794CD8BFF560BA0D8"/>
    <w:rsid w:val="00C91FE6"/>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2">
    <w:name w:val="3080EF4155234D7FB450F98D68CA85DF2"/>
    <w:rsid w:val="00C91FE6"/>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2">
    <w:name w:val="8856C043FEA04621997D7513067167B62"/>
    <w:rsid w:val="00C91FE6"/>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2">
    <w:name w:val="991E63F080514C8C8091A152A8EB46402"/>
    <w:rsid w:val="00C91FE6"/>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2">
    <w:name w:val="ED4AB49C65BB468598AD237AACA7E6D82"/>
    <w:rsid w:val="00C91FE6"/>
    <w:pPr>
      <w:spacing w:before="60" w:after="0"/>
    </w:pPr>
    <w:rPr>
      <w:rFonts w:ascii="Century Gothic" w:eastAsiaTheme="minorHAnsi" w:hAnsi="Century Gothic"/>
      <w:color w:val="1F4E79" w:themeColor="accent1" w:themeShade="80"/>
      <w:sz w:val="20"/>
      <w:lang w:eastAsia="en-US"/>
    </w:rPr>
  </w:style>
  <w:style w:type="paragraph" w:customStyle="1" w:styleId="11B2C8CC7A894C349DB3A2A9AADD4A1C">
    <w:name w:val="11B2C8CC7A894C349DB3A2A9AADD4A1C"/>
    <w:rsid w:val="00C91FE6"/>
    <w:pPr>
      <w:spacing w:before="60" w:after="0"/>
    </w:pPr>
    <w:rPr>
      <w:rFonts w:ascii="Century Gothic" w:eastAsiaTheme="minorHAnsi" w:hAnsi="Century Gothic"/>
      <w:color w:val="1F4E79" w:themeColor="accent1" w:themeShade="80"/>
      <w:sz w:val="20"/>
      <w:lang w:eastAsia="en-US"/>
    </w:rPr>
  </w:style>
  <w:style w:type="paragraph" w:customStyle="1" w:styleId="CD5C7A813BAD4FD1A9D332F0D67301B41">
    <w:name w:val="CD5C7A813BAD4FD1A9D332F0D67301B41"/>
    <w:rsid w:val="00C91FE6"/>
    <w:pPr>
      <w:spacing w:before="60" w:after="0"/>
    </w:pPr>
    <w:rPr>
      <w:rFonts w:ascii="Century Gothic" w:eastAsiaTheme="minorHAnsi" w:hAnsi="Century Gothic"/>
      <w:color w:val="1F4E79" w:themeColor="accent1" w:themeShade="80"/>
      <w:sz w:val="20"/>
      <w:lang w:eastAsia="en-US"/>
    </w:rPr>
  </w:style>
  <w:style w:type="paragraph" w:customStyle="1" w:styleId="50223A8D79644FE4937326BA49AD1B371">
    <w:name w:val="50223A8D79644FE4937326BA49AD1B371"/>
    <w:rsid w:val="00C91FE6"/>
    <w:pPr>
      <w:spacing w:before="60" w:after="0"/>
    </w:pPr>
    <w:rPr>
      <w:rFonts w:ascii="Century Gothic" w:eastAsiaTheme="minorHAnsi" w:hAnsi="Century Gothic"/>
      <w:color w:val="1F4E79" w:themeColor="accent1" w:themeShade="80"/>
      <w:sz w:val="20"/>
      <w:lang w:eastAsia="en-US"/>
    </w:rPr>
  </w:style>
  <w:style w:type="paragraph" w:customStyle="1" w:styleId="8564FD33ED5E4F7794CD8BFF560BA0D81">
    <w:name w:val="8564FD33ED5E4F7794CD8BFF560BA0D81"/>
    <w:rsid w:val="00C91FE6"/>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3">
    <w:name w:val="3080EF4155234D7FB450F98D68CA85DF3"/>
    <w:rsid w:val="00C91FE6"/>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3">
    <w:name w:val="8856C043FEA04621997D7513067167B63"/>
    <w:rsid w:val="00C91FE6"/>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3">
    <w:name w:val="991E63F080514C8C8091A152A8EB46403"/>
    <w:rsid w:val="00C91FE6"/>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3">
    <w:name w:val="ED4AB49C65BB468598AD237AACA7E6D83"/>
    <w:rsid w:val="00C91FE6"/>
    <w:pPr>
      <w:spacing w:before="60" w:after="0"/>
    </w:pPr>
    <w:rPr>
      <w:rFonts w:ascii="Century Gothic" w:eastAsiaTheme="minorHAnsi" w:hAnsi="Century Gothic"/>
      <w:color w:val="1F4E79" w:themeColor="accent1" w:themeShade="80"/>
      <w:sz w:val="20"/>
      <w:lang w:eastAsia="en-US"/>
    </w:rPr>
  </w:style>
  <w:style w:type="paragraph" w:customStyle="1" w:styleId="11B2C8CC7A894C349DB3A2A9AADD4A1C1">
    <w:name w:val="11B2C8CC7A894C349DB3A2A9AADD4A1C1"/>
    <w:rsid w:val="00C91FE6"/>
    <w:pPr>
      <w:spacing w:before="60" w:after="0"/>
    </w:pPr>
    <w:rPr>
      <w:rFonts w:ascii="Century Gothic" w:eastAsiaTheme="minorHAnsi" w:hAnsi="Century Gothic"/>
      <w:color w:val="1F4E79" w:themeColor="accent1" w:themeShade="80"/>
      <w:sz w:val="20"/>
      <w:lang w:eastAsia="en-US"/>
    </w:rPr>
  </w:style>
  <w:style w:type="paragraph" w:customStyle="1" w:styleId="CD5C7A813BAD4FD1A9D332F0D67301B42">
    <w:name w:val="CD5C7A813BAD4FD1A9D332F0D67301B42"/>
    <w:rsid w:val="00C91FE6"/>
    <w:pPr>
      <w:spacing w:before="60" w:after="0"/>
    </w:pPr>
    <w:rPr>
      <w:rFonts w:ascii="Century Gothic" w:eastAsiaTheme="minorHAnsi" w:hAnsi="Century Gothic"/>
      <w:color w:val="1F4E79" w:themeColor="accent1" w:themeShade="80"/>
      <w:sz w:val="20"/>
      <w:lang w:eastAsia="en-US"/>
    </w:rPr>
  </w:style>
  <w:style w:type="paragraph" w:customStyle="1" w:styleId="50223A8D79644FE4937326BA49AD1B372">
    <w:name w:val="50223A8D79644FE4937326BA49AD1B372"/>
    <w:rsid w:val="00C91FE6"/>
    <w:pPr>
      <w:spacing w:before="60" w:after="0"/>
    </w:pPr>
    <w:rPr>
      <w:rFonts w:ascii="Century Gothic" w:eastAsiaTheme="minorHAnsi" w:hAnsi="Century Gothic"/>
      <w:color w:val="1F4E79" w:themeColor="accent1" w:themeShade="80"/>
      <w:sz w:val="20"/>
      <w:lang w:eastAsia="en-US"/>
    </w:rPr>
  </w:style>
  <w:style w:type="paragraph" w:customStyle="1" w:styleId="8564FD33ED5E4F7794CD8BFF560BA0D82">
    <w:name w:val="8564FD33ED5E4F7794CD8BFF560BA0D82"/>
    <w:rsid w:val="00C91FE6"/>
    <w:pPr>
      <w:spacing w:before="60" w:after="0"/>
    </w:pPr>
    <w:rPr>
      <w:rFonts w:ascii="Century Gothic" w:eastAsiaTheme="minorHAnsi" w:hAnsi="Century Gothic"/>
      <w:color w:val="1F4E79" w:themeColor="accent1" w:themeShade="80"/>
      <w:sz w:val="20"/>
      <w:lang w:eastAsia="en-US"/>
    </w:rPr>
  </w:style>
  <w:style w:type="paragraph" w:customStyle="1" w:styleId="3A4AD57BD7E24238ADAF19909907A24E">
    <w:name w:val="3A4AD57BD7E24238ADAF19909907A24E"/>
    <w:rsid w:val="00C91FE6"/>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4">
    <w:name w:val="3080EF4155234D7FB450F98D68CA85DF4"/>
    <w:rsid w:val="00C91FE6"/>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4">
    <w:name w:val="8856C043FEA04621997D7513067167B64"/>
    <w:rsid w:val="00C91FE6"/>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4">
    <w:name w:val="991E63F080514C8C8091A152A8EB46404"/>
    <w:rsid w:val="00C91FE6"/>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4">
    <w:name w:val="ED4AB49C65BB468598AD237AACA7E6D84"/>
    <w:rsid w:val="00C91FE6"/>
    <w:pPr>
      <w:spacing w:before="60" w:after="0"/>
    </w:pPr>
    <w:rPr>
      <w:rFonts w:ascii="Century Gothic" w:eastAsiaTheme="minorHAnsi" w:hAnsi="Century Gothic"/>
      <w:color w:val="1F4E79" w:themeColor="accent1" w:themeShade="80"/>
      <w:sz w:val="20"/>
      <w:lang w:eastAsia="en-US"/>
    </w:rPr>
  </w:style>
  <w:style w:type="paragraph" w:customStyle="1" w:styleId="11B2C8CC7A894C349DB3A2A9AADD4A1C2">
    <w:name w:val="11B2C8CC7A894C349DB3A2A9AADD4A1C2"/>
    <w:rsid w:val="00C91FE6"/>
    <w:pPr>
      <w:spacing w:before="60" w:after="0"/>
    </w:pPr>
    <w:rPr>
      <w:rFonts w:ascii="Century Gothic" w:eastAsiaTheme="minorHAnsi" w:hAnsi="Century Gothic"/>
      <w:color w:val="1F4E79" w:themeColor="accent1" w:themeShade="80"/>
      <w:sz w:val="20"/>
      <w:lang w:eastAsia="en-US"/>
    </w:rPr>
  </w:style>
  <w:style w:type="paragraph" w:customStyle="1" w:styleId="F59A074AFE764F9AB34AAA7111C27822">
    <w:name w:val="F59A074AFE764F9AB34AAA7111C27822"/>
    <w:rsid w:val="00C91FE6"/>
    <w:pPr>
      <w:spacing w:before="60" w:after="0"/>
    </w:pPr>
    <w:rPr>
      <w:rFonts w:ascii="Century Gothic" w:eastAsiaTheme="minorHAnsi" w:hAnsi="Century Gothic"/>
      <w:color w:val="1F4E79" w:themeColor="accent1" w:themeShade="80"/>
      <w:sz w:val="20"/>
      <w:lang w:eastAsia="en-US"/>
    </w:rPr>
  </w:style>
  <w:style w:type="paragraph" w:customStyle="1" w:styleId="CD5C7A813BAD4FD1A9D332F0D67301B43">
    <w:name w:val="CD5C7A813BAD4FD1A9D332F0D67301B43"/>
    <w:rsid w:val="00C91FE6"/>
    <w:pPr>
      <w:spacing w:before="60" w:after="0"/>
    </w:pPr>
    <w:rPr>
      <w:rFonts w:ascii="Century Gothic" w:eastAsiaTheme="minorHAnsi" w:hAnsi="Century Gothic"/>
      <w:color w:val="1F4E79" w:themeColor="accent1" w:themeShade="80"/>
      <w:sz w:val="20"/>
      <w:lang w:eastAsia="en-US"/>
    </w:rPr>
  </w:style>
  <w:style w:type="paragraph" w:customStyle="1" w:styleId="50223A8D79644FE4937326BA49AD1B373">
    <w:name w:val="50223A8D79644FE4937326BA49AD1B373"/>
    <w:rsid w:val="00C91FE6"/>
    <w:pPr>
      <w:spacing w:before="60" w:after="0"/>
    </w:pPr>
    <w:rPr>
      <w:rFonts w:ascii="Century Gothic" w:eastAsiaTheme="minorHAnsi" w:hAnsi="Century Gothic"/>
      <w:color w:val="1F4E79" w:themeColor="accent1" w:themeShade="80"/>
      <w:sz w:val="20"/>
      <w:lang w:eastAsia="en-US"/>
    </w:rPr>
  </w:style>
  <w:style w:type="paragraph" w:customStyle="1" w:styleId="8564FD33ED5E4F7794CD8BFF560BA0D83">
    <w:name w:val="8564FD33ED5E4F7794CD8BFF560BA0D83"/>
    <w:rsid w:val="00C91FE6"/>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5">
    <w:name w:val="3080EF4155234D7FB450F98D68CA85DF5"/>
    <w:rsid w:val="00C91FE6"/>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5">
    <w:name w:val="8856C043FEA04621997D7513067167B65"/>
    <w:rsid w:val="00C91FE6"/>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5">
    <w:name w:val="991E63F080514C8C8091A152A8EB46405"/>
    <w:rsid w:val="00C91FE6"/>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5">
    <w:name w:val="ED4AB49C65BB468598AD237AACA7E6D85"/>
    <w:rsid w:val="00C91FE6"/>
    <w:pPr>
      <w:spacing w:before="60" w:after="0"/>
    </w:pPr>
    <w:rPr>
      <w:rFonts w:ascii="Century Gothic" w:eastAsiaTheme="minorHAnsi" w:hAnsi="Century Gothic"/>
      <w:color w:val="1F4E79" w:themeColor="accent1" w:themeShade="80"/>
      <w:sz w:val="20"/>
      <w:lang w:eastAsia="en-US"/>
    </w:rPr>
  </w:style>
  <w:style w:type="paragraph" w:customStyle="1" w:styleId="11B2C8CC7A894C349DB3A2A9AADD4A1C3">
    <w:name w:val="11B2C8CC7A894C349DB3A2A9AADD4A1C3"/>
    <w:rsid w:val="00C91FE6"/>
    <w:pPr>
      <w:spacing w:before="60" w:after="0"/>
    </w:pPr>
    <w:rPr>
      <w:rFonts w:ascii="Century Gothic" w:eastAsiaTheme="minorHAnsi" w:hAnsi="Century Gothic"/>
      <w:color w:val="1F4E79" w:themeColor="accent1" w:themeShade="80"/>
      <w:sz w:val="20"/>
      <w:lang w:eastAsia="en-US"/>
    </w:rPr>
  </w:style>
  <w:style w:type="paragraph" w:customStyle="1" w:styleId="CD5C7A813BAD4FD1A9D332F0D67301B44">
    <w:name w:val="CD5C7A813BAD4FD1A9D332F0D67301B44"/>
    <w:rsid w:val="00C91FE6"/>
    <w:pPr>
      <w:spacing w:before="60" w:after="0"/>
    </w:pPr>
    <w:rPr>
      <w:rFonts w:ascii="Century Gothic" w:eastAsiaTheme="minorHAnsi" w:hAnsi="Century Gothic"/>
      <w:color w:val="1F4E79" w:themeColor="accent1" w:themeShade="80"/>
      <w:sz w:val="20"/>
      <w:lang w:eastAsia="en-US"/>
    </w:rPr>
  </w:style>
  <w:style w:type="paragraph" w:customStyle="1" w:styleId="50223A8D79644FE4937326BA49AD1B374">
    <w:name w:val="50223A8D79644FE4937326BA49AD1B374"/>
    <w:rsid w:val="00C91FE6"/>
    <w:pPr>
      <w:spacing w:before="60" w:after="0"/>
    </w:pPr>
    <w:rPr>
      <w:rFonts w:ascii="Century Gothic" w:eastAsiaTheme="minorHAnsi" w:hAnsi="Century Gothic"/>
      <w:color w:val="1F4E79" w:themeColor="accent1" w:themeShade="80"/>
      <w:sz w:val="20"/>
      <w:lang w:eastAsia="en-US"/>
    </w:rPr>
  </w:style>
  <w:style w:type="paragraph" w:customStyle="1" w:styleId="8564FD33ED5E4F7794CD8BFF560BA0D84">
    <w:name w:val="8564FD33ED5E4F7794CD8BFF560BA0D84"/>
    <w:rsid w:val="00C91FE6"/>
    <w:pPr>
      <w:spacing w:before="60" w:after="0"/>
    </w:pPr>
    <w:rPr>
      <w:rFonts w:ascii="Century Gothic" w:eastAsiaTheme="minorHAnsi" w:hAnsi="Century Gothic"/>
      <w:color w:val="1F4E79" w:themeColor="accent1" w:themeShade="80"/>
      <w:sz w:val="20"/>
      <w:lang w:eastAsia="en-US"/>
    </w:rPr>
  </w:style>
  <w:style w:type="paragraph" w:customStyle="1" w:styleId="38CEAB98FF0E44E7A1811E4BB66560EF">
    <w:name w:val="38CEAB98FF0E44E7A1811E4BB66560EF"/>
    <w:rsid w:val="00B0306E"/>
  </w:style>
  <w:style w:type="paragraph" w:customStyle="1" w:styleId="723384AE8AC5402C8977D6A6D9BC9C7E">
    <w:name w:val="723384AE8AC5402C8977D6A6D9BC9C7E"/>
    <w:rsid w:val="00814B9F"/>
  </w:style>
  <w:style w:type="paragraph" w:customStyle="1" w:styleId="3080EF4155234D7FB450F98D68CA85DF6">
    <w:name w:val="3080EF4155234D7FB450F98D68CA85DF6"/>
    <w:rsid w:val="00814B9F"/>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6">
    <w:name w:val="8856C043FEA04621997D7513067167B66"/>
    <w:rsid w:val="00814B9F"/>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6">
    <w:name w:val="991E63F080514C8C8091A152A8EB46406"/>
    <w:rsid w:val="00814B9F"/>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6">
    <w:name w:val="ED4AB49C65BB468598AD237AACA7E6D86"/>
    <w:rsid w:val="00814B9F"/>
    <w:pPr>
      <w:spacing w:before="60" w:after="0"/>
    </w:pPr>
    <w:rPr>
      <w:rFonts w:ascii="Century Gothic" w:eastAsiaTheme="minorHAnsi" w:hAnsi="Century Gothic"/>
      <w:color w:val="1F4E79" w:themeColor="accent1" w:themeShade="80"/>
      <w:sz w:val="20"/>
      <w:lang w:eastAsia="en-US"/>
    </w:rPr>
  </w:style>
  <w:style w:type="paragraph" w:customStyle="1" w:styleId="D3EF99F2324D49F390B153FF5DB6074B">
    <w:name w:val="D3EF99F2324D49F390B153FF5DB6074B"/>
    <w:rsid w:val="00814B9F"/>
    <w:pPr>
      <w:spacing w:before="60" w:after="0"/>
    </w:pPr>
    <w:rPr>
      <w:rFonts w:ascii="Century Gothic" w:eastAsiaTheme="minorHAnsi" w:hAnsi="Century Gothic"/>
      <w:color w:val="1F4E79" w:themeColor="accent1" w:themeShade="80"/>
      <w:sz w:val="20"/>
      <w:lang w:eastAsia="en-US"/>
    </w:rPr>
  </w:style>
  <w:style w:type="paragraph" w:customStyle="1" w:styleId="81A1F09CF41B40219922739DB930BE3C">
    <w:name w:val="81A1F09CF41B40219922739DB930BE3C"/>
    <w:rsid w:val="00814B9F"/>
    <w:pPr>
      <w:spacing w:before="60" w:after="0"/>
    </w:pPr>
    <w:rPr>
      <w:rFonts w:ascii="Century Gothic" w:eastAsiaTheme="minorHAnsi" w:hAnsi="Century Gothic"/>
      <w:color w:val="1F4E79" w:themeColor="accent1" w:themeShade="80"/>
      <w:sz w:val="20"/>
      <w:lang w:eastAsia="en-US"/>
    </w:rPr>
  </w:style>
  <w:style w:type="paragraph" w:customStyle="1" w:styleId="E98D279DFBBF40AEB06F1E54FA326A89">
    <w:name w:val="E98D279DFBBF40AEB06F1E54FA326A89"/>
    <w:rsid w:val="00814B9F"/>
    <w:pPr>
      <w:spacing w:before="60" w:after="0"/>
    </w:pPr>
    <w:rPr>
      <w:rFonts w:ascii="Century Gothic" w:eastAsiaTheme="minorHAnsi" w:hAnsi="Century Gothic"/>
      <w:color w:val="1F4E79" w:themeColor="accent1" w:themeShade="80"/>
      <w:sz w:val="20"/>
      <w:lang w:eastAsia="en-US"/>
    </w:rPr>
  </w:style>
  <w:style w:type="paragraph" w:customStyle="1" w:styleId="B63C16AD51C94CC190F1139C10107393">
    <w:name w:val="B63C16AD51C94CC190F1139C10107393"/>
    <w:rsid w:val="00814B9F"/>
    <w:pPr>
      <w:spacing w:before="60" w:after="0"/>
    </w:pPr>
    <w:rPr>
      <w:rFonts w:ascii="Century Gothic" w:eastAsiaTheme="minorHAnsi" w:hAnsi="Century Gothic"/>
      <w:color w:val="1F4E79" w:themeColor="accent1" w:themeShade="80"/>
      <w:sz w:val="20"/>
      <w:lang w:eastAsia="en-US"/>
    </w:rPr>
  </w:style>
  <w:style w:type="paragraph" w:customStyle="1" w:styleId="3080EF4155234D7FB450F98D68CA85DF7">
    <w:name w:val="3080EF4155234D7FB450F98D68CA85DF7"/>
    <w:rsid w:val="00814B9F"/>
    <w:pPr>
      <w:spacing w:before="60" w:after="0"/>
    </w:pPr>
    <w:rPr>
      <w:rFonts w:ascii="Century Gothic" w:eastAsiaTheme="minorHAnsi" w:hAnsi="Century Gothic"/>
      <w:color w:val="1F4E79" w:themeColor="accent1" w:themeShade="80"/>
      <w:sz w:val="20"/>
      <w:lang w:eastAsia="en-US"/>
    </w:rPr>
  </w:style>
  <w:style w:type="paragraph" w:customStyle="1" w:styleId="8856C043FEA04621997D7513067167B67">
    <w:name w:val="8856C043FEA04621997D7513067167B67"/>
    <w:rsid w:val="00814B9F"/>
    <w:pPr>
      <w:spacing w:before="60" w:after="0"/>
    </w:pPr>
    <w:rPr>
      <w:rFonts w:ascii="Century Gothic" w:eastAsiaTheme="minorHAnsi" w:hAnsi="Century Gothic"/>
      <w:color w:val="1F4E79" w:themeColor="accent1" w:themeShade="80"/>
      <w:sz w:val="20"/>
      <w:lang w:eastAsia="en-US"/>
    </w:rPr>
  </w:style>
  <w:style w:type="paragraph" w:customStyle="1" w:styleId="991E63F080514C8C8091A152A8EB46407">
    <w:name w:val="991E63F080514C8C8091A152A8EB46407"/>
    <w:rsid w:val="00814B9F"/>
    <w:pPr>
      <w:spacing w:before="60" w:after="0"/>
    </w:pPr>
    <w:rPr>
      <w:rFonts w:ascii="Century Gothic" w:eastAsiaTheme="minorHAnsi" w:hAnsi="Century Gothic"/>
      <w:color w:val="1F4E79" w:themeColor="accent1" w:themeShade="80"/>
      <w:sz w:val="20"/>
      <w:lang w:eastAsia="en-US"/>
    </w:rPr>
  </w:style>
  <w:style w:type="paragraph" w:customStyle="1" w:styleId="ED4AB49C65BB468598AD237AACA7E6D87">
    <w:name w:val="ED4AB49C65BB468598AD237AACA7E6D87"/>
    <w:rsid w:val="00814B9F"/>
    <w:pPr>
      <w:spacing w:before="60" w:after="0"/>
    </w:pPr>
    <w:rPr>
      <w:rFonts w:ascii="Century Gothic" w:eastAsiaTheme="minorHAnsi" w:hAnsi="Century Gothic"/>
      <w:color w:val="1F4E79" w:themeColor="accent1" w:themeShade="80"/>
      <w:sz w:val="20"/>
      <w:lang w:eastAsia="en-US"/>
    </w:rPr>
  </w:style>
  <w:style w:type="paragraph" w:customStyle="1" w:styleId="D3EF99F2324D49F390B153FF5DB6074B1">
    <w:name w:val="D3EF99F2324D49F390B153FF5DB6074B1"/>
    <w:rsid w:val="00814B9F"/>
    <w:pPr>
      <w:spacing w:before="60" w:after="0"/>
    </w:pPr>
    <w:rPr>
      <w:rFonts w:ascii="Century Gothic" w:eastAsiaTheme="minorHAnsi" w:hAnsi="Century Gothic"/>
      <w:color w:val="1F4E79" w:themeColor="accent1" w:themeShade="80"/>
      <w:sz w:val="20"/>
      <w:lang w:eastAsia="en-US"/>
    </w:rPr>
  </w:style>
  <w:style w:type="paragraph" w:customStyle="1" w:styleId="81A1F09CF41B40219922739DB930BE3C1">
    <w:name w:val="81A1F09CF41B40219922739DB930BE3C1"/>
    <w:rsid w:val="00814B9F"/>
    <w:pPr>
      <w:spacing w:before="60" w:after="0"/>
    </w:pPr>
    <w:rPr>
      <w:rFonts w:ascii="Century Gothic" w:eastAsiaTheme="minorHAnsi" w:hAnsi="Century Gothic"/>
      <w:color w:val="1F4E79" w:themeColor="accent1" w:themeShade="80"/>
      <w:sz w:val="20"/>
      <w:lang w:eastAsia="en-US"/>
    </w:rPr>
  </w:style>
  <w:style w:type="paragraph" w:customStyle="1" w:styleId="E98D279DFBBF40AEB06F1E54FA326A891">
    <w:name w:val="E98D279DFBBF40AEB06F1E54FA326A891"/>
    <w:rsid w:val="00814B9F"/>
    <w:pPr>
      <w:spacing w:before="60" w:after="0"/>
    </w:pPr>
    <w:rPr>
      <w:rFonts w:ascii="Century Gothic" w:eastAsiaTheme="minorHAnsi" w:hAnsi="Century Gothic"/>
      <w:color w:val="1F4E79" w:themeColor="accent1" w:themeShade="80"/>
      <w:sz w:val="20"/>
      <w:lang w:eastAsia="en-US"/>
    </w:rPr>
  </w:style>
  <w:style w:type="paragraph" w:customStyle="1" w:styleId="B63C16AD51C94CC190F1139C101073931">
    <w:name w:val="B63C16AD51C94CC190F1139C101073931"/>
    <w:rsid w:val="00814B9F"/>
    <w:pPr>
      <w:spacing w:before="60" w:after="0"/>
    </w:pPr>
    <w:rPr>
      <w:rFonts w:ascii="Century Gothic" w:eastAsiaTheme="minorHAnsi" w:hAnsi="Century Gothic"/>
      <w:color w:val="1F4E79" w:themeColor="accent1" w:themeShade="80"/>
      <w:sz w:val="20"/>
      <w:lang w:eastAsia="en-US"/>
    </w:rPr>
  </w:style>
  <w:style w:type="paragraph" w:customStyle="1" w:styleId="EE30650B670D4A31BF00309136204FDF">
    <w:name w:val="EE30650B670D4A31BF00309136204FDF"/>
    <w:rsid w:val="00333AEE"/>
    <w:pPr>
      <w:spacing w:after="160" w:line="259" w:lineRule="auto"/>
    </w:pPr>
  </w:style>
  <w:style w:type="paragraph" w:customStyle="1" w:styleId="E153D29039F348A59121D7D73DB320BF">
    <w:name w:val="E153D29039F348A59121D7D73DB320BF"/>
    <w:rsid w:val="00333AEE"/>
    <w:pPr>
      <w:spacing w:after="160" w:line="259" w:lineRule="auto"/>
    </w:pPr>
  </w:style>
  <w:style w:type="paragraph" w:customStyle="1" w:styleId="A9C686BB965942EF9094BC7BE320CD9B">
    <w:name w:val="A9C686BB965942EF9094BC7BE320CD9B"/>
    <w:rsid w:val="00333AEE"/>
    <w:pPr>
      <w:spacing w:after="160" w:line="259" w:lineRule="auto"/>
    </w:pPr>
  </w:style>
  <w:style w:type="paragraph" w:customStyle="1" w:styleId="2781CE793255440DAAD8158C25E4370A">
    <w:name w:val="2781CE793255440DAAD8158C25E4370A"/>
    <w:rsid w:val="00333AEE"/>
    <w:pPr>
      <w:spacing w:after="160" w:line="259" w:lineRule="auto"/>
    </w:pPr>
  </w:style>
  <w:style w:type="paragraph" w:customStyle="1" w:styleId="D93C8785484F484EADE593E7248DBDFE">
    <w:name w:val="D93C8785484F484EADE593E7248DBDFE"/>
    <w:rsid w:val="00333AEE"/>
    <w:pPr>
      <w:spacing w:after="160" w:line="259" w:lineRule="auto"/>
    </w:pPr>
  </w:style>
  <w:style w:type="paragraph" w:customStyle="1" w:styleId="6F5082B6C3F94BAD9446EACA849A4676">
    <w:name w:val="6F5082B6C3F94BAD9446EACA849A4676"/>
    <w:rsid w:val="00333AEE"/>
    <w:pPr>
      <w:spacing w:after="160" w:line="259" w:lineRule="auto"/>
    </w:pPr>
  </w:style>
  <w:style w:type="paragraph" w:customStyle="1" w:styleId="2D01C2A653C74975A051B2BDF255E0B3">
    <w:name w:val="2D01C2A653C74975A051B2BDF255E0B3"/>
    <w:rsid w:val="00333AEE"/>
    <w:pPr>
      <w:spacing w:after="160" w:line="259" w:lineRule="auto"/>
    </w:pPr>
  </w:style>
  <w:style w:type="paragraph" w:customStyle="1" w:styleId="9D9530EA67F5451AA3975C0AF849FC41">
    <w:name w:val="9D9530EA67F5451AA3975C0AF849FC41"/>
    <w:rsid w:val="00333AEE"/>
    <w:pPr>
      <w:spacing w:after="160" w:line="259" w:lineRule="auto"/>
    </w:pPr>
  </w:style>
  <w:style w:type="paragraph" w:customStyle="1" w:styleId="F5F2C1A68789447AAA4DED50E234517D">
    <w:name w:val="F5F2C1A68789447AAA4DED50E234517D"/>
    <w:rsid w:val="00333AEE"/>
    <w:pPr>
      <w:spacing w:after="160" w:line="259" w:lineRule="auto"/>
    </w:pPr>
  </w:style>
  <w:style w:type="paragraph" w:customStyle="1" w:styleId="356D4D2337C342C1A17767ACEBEC6AD2">
    <w:name w:val="356D4D2337C342C1A17767ACEBEC6AD2"/>
    <w:rsid w:val="00333AEE"/>
    <w:pPr>
      <w:spacing w:after="160" w:line="259" w:lineRule="auto"/>
    </w:pPr>
  </w:style>
  <w:style w:type="paragraph" w:customStyle="1" w:styleId="83F7A15A81BE485692E43C7073F571F8">
    <w:name w:val="83F7A15A81BE485692E43C7073F571F8"/>
    <w:rsid w:val="00333AEE"/>
    <w:pPr>
      <w:spacing w:after="160" w:line="259" w:lineRule="auto"/>
    </w:pPr>
  </w:style>
  <w:style w:type="paragraph" w:customStyle="1" w:styleId="1C55513DC93940079C687E598D4CD919">
    <w:name w:val="1C55513DC93940079C687E598D4CD919"/>
    <w:rsid w:val="00333AEE"/>
    <w:pPr>
      <w:spacing w:after="160" w:line="259" w:lineRule="auto"/>
    </w:pPr>
  </w:style>
  <w:style w:type="paragraph" w:customStyle="1" w:styleId="9C6CDCBFF23C425393094C6230CE79B5">
    <w:name w:val="9C6CDCBFF23C425393094C6230CE79B5"/>
    <w:rsid w:val="00333AEE"/>
    <w:pPr>
      <w:spacing w:after="160" w:line="259" w:lineRule="auto"/>
    </w:pPr>
  </w:style>
  <w:style w:type="paragraph" w:customStyle="1" w:styleId="22CFCED56F6242FAAC2452B940AC4914">
    <w:name w:val="22CFCED56F6242FAAC2452B940AC4914"/>
    <w:rsid w:val="00333AEE"/>
    <w:pPr>
      <w:spacing w:after="160" w:line="259" w:lineRule="auto"/>
    </w:pPr>
  </w:style>
  <w:style w:type="paragraph" w:customStyle="1" w:styleId="543FEA2867B346F081008BED21972CAF">
    <w:name w:val="543FEA2867B346F081008BED21972CAF"/>
    <w:rsid w:val="00333AEE"/>
    <w:pPr>
      <w:spacing w:after="160" w:line="259" w:lineRule="auto"/>
    </w:pPr>
  </w:style>
  <w:style w:type="paragraph" w:customStyle="1" w:styleId="35CB0F18F5B0402E9EEAEBCC9D0F19D1">
    <w:name w:val="35CB0F18F5B0402E9EEAEBCC9D0F19D1"/>
    <w:rsid w:val="00333AEE"/>
    <w:pPr>
      <w:spacing w:after="160" w:line="259" w:lineRule="auto"/>
    </w:pPr>
  </w:style>
  <w:style w:type="paragraph" w:customStyle="1" w:styleId="423AAF59E2E0489B8FDB81AD37EBE689">
    <w:name w:val="423AAF59E2E0489B8FDB81AD37EBE689"/>
    <w:rsid w:val="00333AEE"/>
    <w:pPr>
      <w:spacing w:after="160" w:line="259" w:lineRule="auto"/>
    </w:pPr>
  </w:style>
  <w:style w:type="paragraph" w:customStyle="1" w:styleId="827567DEEB3E4401A0140A0B596BF2AF">
    <w:name w:val="827567DEEB3E4401A0140A0B596BF2AF"/>
    <w:rsid w:val="00333AEE"/>
    <w:pPr>
      <w:spacing w:after="160" w:line="259" w:lineRule="auto"/>
    </w:pPr>
  </w:style>
  <w:style w:type="paragraph" w:customStyle="1" w:styleId="70A71133F21D4441BB68A8CA0BF362B9">
    <w:name w:val="70A71133F21D4441BB68A8CA0BF362B9"/>
    <w:rsid w:val="00333AEE"/>
    <w:pPr>
      <w:spacing w:after="160" w:line="259" w:lineRule="auto"/>
    </w:pPr>
  </w:style>
  <w:style w:type="paragraph" w:customStyle="1" w:styleId="5322DCD2AD2D479CA834EA1319487878">
    <w:name w:val="5322DCD2AD2D479CA834EA1319487878"/>
    <w:rsid w:val="00333AEE"/>
    <w:pPr>
      <w:spacing w:after="160" w:line="259" w:lineRule="auto"/>
    </w:pPr>
  </w:style>
  <w:style w:type="paragraph" w:customStyle="1" w:styleId="5A479252312A4521B47B0DF39EFB8ADC">
    <w:name w:val="5A479252312A4521B47B0DF39EFB8ADC"/>
    <w:rsid w:val="004A7E61"/>
    <w:pPr>
      <w:spacing w:after="160" w:line="259" w:lineRule="auto"/>
    </w:pPr>
  </w:style>
  <w:style w:type="paragraph" w:customStyle="1" w:styleId="AB2467E882F640D0932C16F83484D916">
    <w:name w:val="AB2467E882F640D0932C16F83484D916"/>
    <w:rsid w:val="004A7E6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622F9-BD3E-4E0E-8C2C-F7E52FE0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A383A4AA</Template>
  <TotalTime>20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Shelby Whitehead</dc:creator>
  <cp:lastModifiedBy>Solomon Gibson</cp:lastModifiedBy>
  <cp:revision>9</cp:revision>
  <cp:lastPrinted>2015-10-14T11:49:00Z</cp:lastPrinted>
  <dcterms:created xsi:type="dcterms:W3CDTF">2020-10-06T11:00:00Z</dcterms:created>
  <dcterms:modified xsi:type="dcterms:W3CDTF">2021-10-22T11:28:00Z</dcterms:modified>
</cp:coreProperties>
</file>