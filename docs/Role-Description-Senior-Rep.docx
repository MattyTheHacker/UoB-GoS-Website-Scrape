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4F" w:rsidRDefault="0052179F" w:rsidP="0052179F">
      <w:pPr>
        <w:pStyle w:val="Title"/>
        <w:spacing w:after="60"/>
        <w:jc w:val="center"/>
        <w:rPr>
          <w:sz w:val="40"/>
        </w:rPr>
      </w:pPr>
      <w:r>
        <w:rPr>
          <w:sz w:val="40"/>
        </w:rPr>
        <w:t>Volunteer Role Description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42"/>
      </w:tblGrid>
      <w:tr w:rsidR="0052179F" w:rsidTr="002032B0">
        <w:sdt>
          <w:sdtPr>
            <w:id w:val="1630584516"/>
            <w:placeholder>
              <w:docPart w:val="C521971E6595428297598C078FF572AA"/>
            </w:placeholder>
            <w:text/>
          </w:sdtPr>
          <w:sdtEndPr/>
          <w:sdtContent>
            <w:tc>
              <w:tcPr>
                <w:tcW w:w="9242" w:type="dxa"/>
              </w:tcPr>
              <w:p w:rsidR="0052179F" w:rsidRDefault="00C31607" w:rsidP="00C306CE">
                <w:pPr>
                  <w:jc w:val="both"/>
                </w:pPr>
                <w:r w:rsidRPr="002B6E38">
                  <w:t>The Student Representation System is a partnership between the University of Birmingham and the Guild of Students with the aim of ensuring every student</w:t>
                </w:r>
                <w:r>
                  <w:t xml:space="preserve"> </w:t>
                </w:r>
                <w:r w:rsidRPr="002B6E38">
                  <w:t xml:space="preserve">is effectively represented by a fellow student. Representatives ensure the views and opinions </w:t>
                </w:r>
                <w:r>
                  <w:t>of students</w:t>
                </w:r>
                <w:r w:rsidRPr="002B6E38">
                  <w:t xml:space="preserve"> regarding their academic interests are he</w:t>
                </w:r>
                <w:r>
                  <w:t>ard. The Rep System</w:t>
                </w:r>
                <w:r w:rsidRPr="002B6E38">
                  <w:t xml:space="preserve"> is founded on the belief that through effective representation they can become active partners in their education, taking ownership of their learning and enhancing their experience.</w:t>
                </w:r>
                <w:r w:rsidRPr="002B6E38">
                  <w:cr/>
                </w:r>
              </w:p>
            </w:tc>
          </w:sdtContent>
        </w:sdt>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Volunteer Role Title</w:t>
            </w:r>
          </w:p>
        </w:tc>
      </w:tr>
      <w:tr w:rsidR="0052179F" w:rsidTr="002032B0">
        <w:sdt>
          <w:sdtPr>
            <w:id w:val="713320861"/>
            <w:placeholder>
              <w:docPart w:val="DC81CCCE88E845CDBFFC90F6270FE533"/>
            </w:placeholder>
            <w:text/>
          </w:sdtPr>
          <w:sdtEndPr/>
          <w:sdtContent>
            <w:tc>
              <w:tcPr>
                <w:tcW w:w="9242" w:type="dxa"/>
              </w:tcPr>
              <w:p w:rsidR="0052179F" w:rsidRDefault="008C4EE6" w:rsidP="008C4EE6">
                <w:pPr>
                  <w:pStyle w:val="ListParagraph"/>
                  <w:numPr>
                    <w:ilvl w:val="0"/>
                    <w:numId w:val="1"/>
                  </w:numPr>
                  <w:ind w:left="426" w:hanging="426"/>
                </w:pPr>
                <w:r>
                  <w:t xml:space="preserve">Senior </w:t>
                </w:r>
                <w:r w:rsidR="00C306CE">
                  <w:t>Student Representative (S</w:t>
                </w:r>
                <w:r>
                  <w:t>enior</w:t>
                </w:r>
                <w:r w:rsidR="00C306CE">
                  <w:t xml:space="preserve"> Rep)</w:t>
                </w:r>
              </w:p>
            </w:tc>
          </w:sdtContent>
        </w:sdt>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Key Contact</w:t>
            </w:r>
          </w:p>
        </w:tc>
      </w:tr>
      <w:tr w:rsidR="0052179F" w:rsidTr="002032B0">
        <w:tc>
          <w:tcPr>
            <w:tcW w:w="9242" w:type="dxa"/>
          </w:tcPr>
          <w:p w:rsidR="0052179F" w:rsidRDefault="00C31607" w:rsidP="00920AD9">
            <w:pPr>
              <w:pStyle w:val="ListParagraph"/>
              <w:numPr>
                <w:ilvl w:val="0"/>
                <w:numId w:val="1"/>
              </w:numPr>
              <w:ind w:left="426" w:hanging="426"/>
              <w:jc w:val="both"/>
            </w:pPr>
            <w:r>
              <w:t xml:space="preserve">Representation Coordinators who are staff members in the Guild’s Student Voice department. They can be contacted by emailing </w:t>
            </w:r>
            <w:hyperlink r:id="rId9" w:history="1">
              <w:r w:rsidRPr="005026A5">
                <w:rPr>
                  <w:rStyle w:val="Hyperlink"/>
                  <w:u w:val="none"/>
                </w:rPr>
                <w:t>studentreps@guild.bham.ac.uk</w:t>
              </w:r>
            </w:hyperlink>
            <w:r>
              <w:t>.</w:t>
            </w:r>
          </w:p>
        </w:tc>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Purpose/Summary of the Role</w:t>
            </w:r>
          </w:p>
        </w:tc>
      </w:tr>
      <w:tr w:rsidR="0052179F" w:rsidTr="002032B0">
        <w:sdt>
          <w:sdtPr>
            <w:id w:val="41031860"/>
            <w:placeholder>
              <w:docPart w:val="535ADDE7D4D84D82BB35B1640F43FB0F"/>
            </w:placeholder>
            <w:text/>
          </w:sdtPr>
          <w:sdtEndPr/>
          <w:sdtContent>
            <w:tc>
              <w:tcPr>
                <w:tcW w:w="9242" w:type="dxa"/>
              </w:tcPr>
              <w:p w:rsidR="0052179F" w:rsidRPr="0052179F" w:rsidRDefault="00AF27DB" w:rsidP="00C31607">
                <w:pPr>
                  <w:pStyle w:val="ListParagraph"/>
                  <w:numPr>
                    <w:ilvl w:val="0"/>
                    <w:numId w:val="1"/>
                  </w:numPr>
                  <w:ind w:left="426" w:hanging="426"/>
                  <w:jc w:val="both"/>
                </w:pPr>
                <w:r>
                  <w:t>Senior Reps</w:t>
                </w:r>
                <w:r w:rsidR="008C4EE6">
                  <w:t xml:space="preserve"> take a lead on the collaborative work between Student</w:t>
                </w:r>
                <w:r w:rsidR="00CC6E1B">
                  <w:t>/PGR</w:t>
                </w:r>
                <w:r>
                  <w:t xml:space="preserve"> Reps</w:t>
                </w:r>
                <w:r w:rsidR="00C31607">
                  <w:t xml:space="preserve"> and University staff </w:t>
                </w:r>
                <w:r w:rsidR="008C4EE6">
                  <w:t>at a departmental/</w:t>
                </w:r>
                <w:r w:rsidR="00442B2A">
                  <w:t xml:space="preserve">Staff Student </w:t>
                </w:r>
                <w:r w:rsidR="00CC6E1B">
                  <w:t>Forum</w:t>
                </w:r>
                <w:r w:rsidR="00442B2A">
                  <w:t xml:space="preserve"> (SS</w:t>
                </w:r>
                <w:r w:rsidR="00CC6E1B">
                  <w:t>F</w:t>
                </w:r>
                <w:r w:rsidR="00442B2A">
                  <w:t>) level ensuring effective representati</w:t>
                </w:r>
                <w:r w:rsidR="00920AD9">
                  <w:t>on</w:t>
                </w:r>
                <w:r w:rsidR="00442B2A">
                  <w:t xml:space="preserve"> of the student voice and their</w:t>
                </w:r>
                <w:r w:rsidR="00920AD9">
                  <w:t xml:space="preserve"> cohort</w:t>
                </w:r>
                <w:r w:rsidR="00CC6E1B">
                  <w:t>’</w:t>
                </w:r>
                <w:r w:rsidR="00920AD9">
                  <w:t>s</w:t>
                </w:r>
                <w:r w:rsidR="00442B2A">
                  <w:t xml:space="preserve"> academic interests at this level.</w:t>
                </w:r>
                <w:r w:rsidR="00C306CE">
                  <w:t xml:space="preserve"> </w:t>
                </w:r>
              </w:p>
            </w:tc>
          </w:sdtContent>
        </w:sdt>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52179F" w:rsidRDefault="0052179F" w:rsidP="0052179F">
            <w:pPr>
              <w:rPr>
                <w:b/>
              </w:rPr>
            </w:pPr>
            <w:r>
              <w:rPr>
                <w:b/>
              </w:rPr>
              <w:t>Description of Tasks</w:t>
            </w:r>
          </w:p>
        </w:tc>
      </w:tr>
      <w:tr w:rsidR="0052179F" w:rsidTr="002032B0">
        <w:tc>
          <w:tcPr>
            <w:tcW w:w="9242" w:type="dxa"/>
          </w:tcPr>
          <w:p w:rsidR="0052179F" w:rsidRDefault="00CD65E1" w:rsidP="001D5130">
            <w:pPr>
              <w:pStyle w:val="ListParagraph"/>
              <w:numPr>
                <w:ilvl w:val="0"/>
                <w:numId w:val="1"/>
              </w:numPr>
              <w:ind w:left="426" w:hanging="426"/>
            </w:pPr>
            <w:sdt>
              <w:sdtPr>
                <w:id w:val="852845880"/>
                <w:placeholder>
                  <w:docPart w:val="6137A1616A6342D7903533D9F7DD9329"/>
                </w:placeholder>
                <w:text/>
              </w:sdtPr>
              <w:sdtEndPr/>
              <w:sdtContent>
                <w:r w:rsidR="00C6287C">
                  <w:t>S</w:t>
                </w:r>
                <w:r w:rsidR="00442B2A">
                  <w:t>enior</w:t>
                </w:r>
                <w:r w:rsidR="00C6287C">
                  <w:t xml:space="preserve"> Rep</w:t>
                </w:r>
                <w:r w:rsidR="00AF27DB">
                  <w:t>s</w:t>
                </w:r>
              </w:sdtContent>
            </w:sdt>
            <w:r w:rsidR="00BB076F">
              <w:t xml:space="preserve"> are expected to:</w:t>
            </w:r>
          </w:p>
          <w:p w:rsidR="00CC6E1B" w:rsidRDefault="00CC6E1B" w:rsidP="00CC6E1B">
            <w:pPr>
              <w:pStyle w:val="ListParagraph"/>
              <w:numPr>
                <w:ilvl w:val="0"/>
                <w:numId w:val="2"/>
              </w:numPr>
            </w:pPr>
            <w:r>
              <w:t xml:space="preserve">Chair or co-chair their respective SSF ensuring: orderly conduct, fair and appropriate opportunities for contribution, suitable time allocation to items raised in the meeting and the approval of </w:t>
            </w:r>
            <w:r w:rsidR="00C31607">
              <w:t>the SSF minutes, if appropriate</w:t>
            </w:r>
          </w:p>
          <w:p w:rsidR="00BB076F" w:rsidRDefault="00CD65E1" w:rsidP="00C6287C">
            <w:pPr>
              <w:pStyle w:val="ListParagraph"/>
              <w:numPr>
                <w:ilvl w:val="0"/>
                <w:numId w:val="2"/>
              </w:numPr>
              <w:ind w:hanging="436"/>
            </w:pPr>
            <w:sdt>
              <w:sdtPr>
                <w:id w:val="-506904925"/>
                <w:placeholder>
                  <w:docPart w:val="88A840AC67A74F79BDFC9AD53D44F7EF"/>
                </w:placeholder>
                <w:text/>
              </w:sdtPr>
              <w:sdtEndPr/>
              <w:sdtContent>
                <w:r w:rsidR="00C6287C">
                  <w:t xml:space="preserve">Gather the student voice of their cohort and present this in an appropriate and objective manner to the </w:t>
                </w:r>
                <w:r w:rsidR="00C31607">
                  <w:t>University and Guild</w:t>
                </w:r>
              </w:sdtContent>
            </w:sdt>
          </w:p>
          <w:p w:rsidR="00C6287C" w:rsidRDefault="00C6287C" w:rsidP="00313420">
            <w:pPr>
              <w:pStyle w:val="ListParagraph"/>
              <w:numPr>
                <w:ilvl w:val="0"/>
                <w:numId w:val="2"/>
              </w:numPr>
              <w:ind w:hanging="436"/>
              <w:jc w:val="both"/>
            </w:pPr>
            <w:r w:rsidRPr="00C6287C">
              <w:t xml:space="preserve">Provide constructive feedback to </w:t>
            </w:r>
            <w:r w:rsidR="00C31607">
              <w:t>the University</w:t>
            </w:r>
            <w:r w:rsidRPr="00C6287C">
              <w:t xml:space="preserve"> and work in partnership with relevant staff from </w:t>
            </w:r>
            <w:r w:rsidR="00C31607">
              <w:t>the University and Guild</w:t>
            </w:r>
            <w:r w:rsidRPr="00C6287C">
              <w:t>, within and outside of formal meetings, to reach workable and mutually satisfac</w:t>
            </w:r>
            <w:r w:rsidR="00C31607">
              <w:t>tory solutions for your cohort</w:t>
            </w:r>
          </w:p>
          <w:p w:rsidR="00C6287C" w:rsidRDefault="00C6287C" w:rsidP="00313420">
            <w:pPr>
              <w:pStyle w:val="ListParagraph"/>
              <w:numPr>
                <w:ilvl w:val="0"/>
                <w:numId w:val="2"/>
              </w:numPr>
              <w:ind w:hanging="436"/>
              <w:jc w:val="both"/>
            </w:pPr>
            <w:r w:rsidRPr="00C6287C">
              <w:t xml:space="preserve">Feed information back, to your cohort, regarding responses/actions from </w:t>
            </w:r>
            <w:r w:rsidR="00C31607">
              <w:t xml:space="preserve">the University and Guild </w:t>
            </w:r>
            <w:r w:rsidRPr="00C6287C">
              <w:t>relating to items discussed at meetings and matters rais</w:t>
            </w:r>
            <w:r w:rsidR="00C31607">
              <w:t>ed by students</w:t>
            </w:r>
          </w:p>
          <w:p w:rsidR="00C6287C" w:rsidRDefault="00C6287C" w:rsidP="00313420">
            <w:pPr>
              <w:pStyle w:val="ListParagraph"/>
              <w:numPr>
                <w:ilvl w:val="0"/>
                <w:numId w:val="2"/>
              </w:numPr>
              <w:ind w:hanging="436"/>
              <w:jc w:val="both"/>
            </w:pPr>
            <w:r w:rsidRPr="00C6287C">
              <w:t>Support, promote and a</w:t>
            </w:r>
            <w:r w:rsidR="00C31607">
              <w:t xml:space="preserve">ctively engage with </w:t>
            </w:r>
            <w:r w:rsidRPr="00C6287C">
              <w:t xml:space="preserve">projects that aim to gather the student voice and enhance the academic experience at </w:t>
            </w:r>
            <w:r w:rsidR="00C31607">
              <w:t>Birmingham. These might</w:t>
            </w:r>
            <w:r w:rsidRPr="00C6287C">
              <w:t xml:space="preserve"> include the Outstanding </w:t>
            </w:r>
            <w:r w:rsidR="00C31607">
              <w:t>Teaching Awards and Speak Week</w:t>
            </w:r>
          </w:p>
          <w:p w:rsidR="00CC6E1B" w:rsidRDefault="00C6287C" w:rsidP="00C31607">
            <w:pPr>
              <w:pStyle w:val="ListParagraph"/>
              <w:numPr>
                <w:ilvl w:val="0"/>
                <w:numId w:val="2"/>
              </w:numPr>
              <w:ind w:hanging="436"/>
              <w:jc w:val="both"/>
            </w:pPr>
            <w:r w:rsidRPr="00C6287C">
              <w:t xml:space="preserve">Work in partnership with the Guild Officer Team and the </w:t>
            </w:r>
            <w:r w:rsidR="00C31607">
              <w:t>Guild</w:t>
            </w:r>
            <w:r w:rsidRPr="00C6287C">
              <w:t xml:space="preserve"> on academic</w:t>
            </w:r>
            <w:r w:rsidR="00C31607">
              <w:t xml:space="preserve"> issues, campaigns and research</w:t>
            </w:r>
          </w:p>
        </w:tc>
      </w:tr>
      <w:tr w:rsidR="0052179F" w:rsidTr="002032B0">
        <w:tc>
          <w:tcPr>
            <w:tcW w:w="9242" w:type="dxa"/>
          </w:tcPr>
          <w:p w:rsidR="0052179F" w:rsidRPr="0052179F" w:rsidRDefault="0052179F" w:rsidP="0052179F">
            <w:pPr>
              <w:rPr>
                <w:sz w:val="2"/>
              </w:rPr>
            </w:pPr>
          </w:p>
        </w:tc>
      </w:tr>
      <w:tr w:rsidR="0052179F" w:rsidTr="002032B0">
        <w:tc>
          <w:tcPr>
            <w:tcW w:w="9242" w:type="dxa"/>
          </w:tcPr>
          <w:p w:rsidR="0052179F" w:rsidRPr="001D5130" w:rsidRDefault="001D5130" w:rsidP="0052179F">
            <w:pPr>
              <w:rPr>
                <w:b/>
              </w:rPr>
            </w:pPr>
            <w:r>
              <w:rPr>
                <w:b/>
              </w:rPr>
              <w:t>Time Commitment</w:t>
            </w:r>
          </w:p>
        </w:tc>
      </w:tr>
      <w:tr w:rsidR="0052179F" w:rsidTr="002032B0">
        <w:sdt>
          <w:sdtPr>
            <w:id w:val="452904714"/>
            <w:placeholder>
              <w:docPart w:val="3751688968684B658AD02FC9CF84B0CD"/>
            </w:placeholder>
            <w:text/>
          </w:sdtPr>
          <w:sdtEndPr/>
          <w:sdtContent>
            <w:tc>
              <w:tcPr>
                <w:tcW w:w="9242" w:type="dxa"/>
              </w:tcPr>
              <w:p w:rsidR="0052179F" w:rsidRDefault="00C6287C" w:rsidP="00AF27DB">
                <w:pPr>
                  <w:pStyle w:val="ListParagraph"/>
                  <w:numPr>
                    <w:ilvl w:val="0"/>
                    <w:numId w:val="1"/>
                  </w:numPr>
                  <w:ind w:left="426" w:hanging="426"/>
                  <w:jc w:val="both"/>
                </w:pPr>
                <w:r>
                  <w:t>There are no specific time commitments of the role as S</w:t>
                </w:r>
                <w:r w:rsidR="00442B2A">
                  <w:t>enior</w:t>
                </w:r>
                <w:r>
                  <w:t xml:space="preserve"> Rep</w:t>
                </w:r>
                <w:r w:rsidR="00AF27DB">
                  <w:t>s</w:t>
                </w:r>
                <w:r>
                  <w:t xml:space="preserve"> are</w:t>
                </w:r>
                <w:r w:rsidR="00CD65E1">
                  <w:t xml:space="preserve"> expected to balance their time</w:t>
                </w:r>
                <w:r>
                  <w:t xml:space="preserve"> between the</w:t>
                </w:r>
                <w:r w:rsidR="00C31607">
                  <w:t>ir</w:t>
                </w:r>
                <w:r>
                  <w:t xml:space="preserve"> role</w:t>
                </w:r>
                <w:r w:rsidR="00C31607">
                  <w:t>s and their studies</w:t>
                </w:r>
                <w:r>
                  <w:t>. However S</w:t>
                </w:r>
                <w:r w:rsidR="00442B2A">
                  <w:t>enior</w:t>
                </w:r>
                <w:r>
                  <w:t xml:space="preserve"> Rep</w:t>
                </w:r>
                <w:r w:rsidR="00AF27DB">
                  <w:t>s</w:t>
                </w:r>
                <w:r>
                  <w:t xml:space="preserve"> are expected to att</w:t>
                </w:r>
                <w:r w:rsidR="00CC6E1B">
                  <w:t>end Staff Student Forum (SSF</w:t>
                </w:r>
                <w:r>
                  <w:t>) meeting</w:t>
                </w:r>
                <w:r w:rsidR="00CC6E1B">
                  <w:t>s</w:t>
                </w:r>
                <w:r>
                  <w:t>, typically three per year, between Student</w:t>
                </w:r>
                <w:r w:rsidR="00CC6E1B">
                  <w:t>/PGR</w:t>
                </w:r>
                <w:r w:rsidR="00AF27DB">
                  <w:t xml:space="preserve"> Reps</w:t>
                </w:r>
                <w:r>
                  <w:t xml:space="preserve"> and Staff to discuss the student voice.</w:t>
                </w:r>
              </w:p>
            </w:tc>
          </w:sdtContent>
        </w:sdt>
      </w:tr>
      <w:tr w:rsidR="0052179F" w:rsidTr="002032B0">
        <w:tc>
          <w:tcPr>
            <w:tcW w:w="9242" w:type="dxa"/>
          </w:tcPr>
          <w:p w:rsidR="0052179F" w:rsidRPr="001D5130" w:rsidRDefault="0052179F" w:rsidP="0052179F">
            <w:pPr>
              <w:rPr>
                <w:sz w:val="2"/>
              </w:rPr>
            </w:pPr>
          </w:p>
        </w:tc>
      </w:tr>
      <w:tr w:rsidR="0052179F" w:rsidTr="002032B0">
        <w:tc>
          <w:tcPr>
            <w:tcW w:w="9242" w:type="dxa"/>
          </w:tcPr>
          <w:p w:rsidR="0052179F" w:rsidRPr="001D5130" w:rsidRDefault="001D5130" w:rsidP="0052179F">
            <w:pPr>
              <w:rPr>
                <w:b/>
              </w:rPr>
            </w:pPr>
            <w:r>
              <w:rPr>
                <w:b/>
              </w:rPr>
              <w:t>Skills, Attitude and Experience</w:t>
            </w:r>
          </w:p>
        </w:tc>
      </w:tr>
      <w:tr w:rsidR="0052179F" w:rsidTr="002032B0">
        <w:tc>
          <w:tcPr>
            <w:tcW w:w="9242" w:type="dxa"/>
          </w:tcPr>
          <w:sdt>
            <w:sdtPr>
              <w:id w:val="-1138872825"/>
              <w:placeholder>
                <w:docPart w:val="DC4ABB5DBFAB4CA89CDF26AF94D74217"/>
              </w:placeholder>
              <w:text/>
            </w:sdtPr>
            <w:sdtEndPr/>
            <w:sdtContent>
              <w:p w:rsidR="0052179F" w:rsidRDefault="00C6287C" w:rsidP="00C6287C">
                <w:pPr>
                  <w:pStyle w:val="ListParagraph"/>
                  <w:numPr>
                    <w:ilvl w:val="0"/>
                    <w:numId w:val="1"/>
                  </w:numPr>
                  <w:ind w:left="426" w:hanging="426"/>
                  <w:jc w:val="both"/>
                </w:pPr>
                <w:r>
                  <w:t>There are no essential skills needed to take up this role as training and support is available but it is recognise</w:t>
                </w:r>
                <w:r w:rsidR="00CC6E1B">
                  <w:t>d</w:t>
                </w:r>
                <w:r>
                  <w:t xml:space="preserve"> that the following attitude can assist in the role (not exhaustive list):</w:t>
                </w:r>
              </w:p>
            </w:sdtContent>
          </w:sdt>
          <w:p w:rsidR="00C6287C" w:rsidRDefault="00C6287C" w:rsidP="00C6287C">
            <w:pPr>
              <w:pStyle w:val="ListParagraph"/>
              <w:numPr>
                <w:ilvl w:val="0"/>
                <w:numId w:val="4"/>
              </w:numPr>
              <w:ind w:left="709" w:hanging="425"/>
              <w:jc w:val="both"/>
            </w:pPr>
            <w:r>
              <w:t>Ability and willingness to use a range of communication methods</w:t>
            </w:r>
          </w:p>
          <w:p w:rsidR="00C6287C" w:rsidRDefault="00C6287C" w:rsidP="00C6287C">
            <w:pPr>
              <w:pStyle w:val="ListParagraph"/>
              <w:numPr>
                <w:ilvl w:val="0"/>
                <w:numId w:val="4"/>
              </w:numPr>
              <w:ind w:left="709" w:hanging="425"/>
              <w:jc w:val="both"/>
            </w:pPr>
            <w:r>
              <w:t>Calm, approachable and proactive character</w:t>
            </w:r>
          </w:p>
          <w:p w:rsidR="00C6287C" w:rsidRDefault="00C6287C" w:rsidP="00C6287C">
            <w:pPr>
              <w:pStyle w:val="ListParagraph"/>
              <w:numPr>
                <w:ilvl w:val="0"/>
                <w:numId w:val="4"/>
              </w:numPr>
              <w:ind w:left="709" w:hanging="425"/>
              <w:jc w:val="both"/>
            </w:pPr>
            <w:r>
              <w:t>Passion for representation and improving the experience of others</w:t>
            </w:r>
          </w:p>
          <w:p w:rsidR="00C6287C" w:rsidRDefault="00C6287C" w:rsidP="00442B2A">
            <w:pPr>
              <w:jc w:val="both"/>
            </w:pPr>
            <w:r>
              <w:t>It is essential that you</w:t>
            </w:r>
            <w:r w:rsidR="00313420">
              <w:t xml:space="preserve"> are a registered student at</w:t>
            </w:r>
            <w:r>
              <w:t xml:space="preserve"> </w:t>
            </w:r>
            <w:r w:rsidR="00C31607">
              <w:t>the University of Birmingham</w:t>
            </w:r>
            <w:r w:rsidR="00313420">
              <w:t xml:space="preserve"> and </w:t>
            </w:r>
            <w:r w:rsidR="00442B2A">
              <w:t xml:space="preserve">are </w:t>
            </w:r>
            <w:r w:rsidR="00442B2A">
              <w:lastRenderedPageBreak/>
              <w:t>already a Student</w:t>
            </w:r>
            <w:r w:rsidR="00CC6E1B">
              <w:t>/PGR</w:t>
            </w:r>
            <w:r w:rsidR="00442B2A">
              <w:t xml:space="preserve"> Rep</w:t>
            </w:r>
            <w:r>
              <w:t>.</w:t>
            </w:r>
          </w:p>
        </w:tc>
      </w:tr>
      <w:tr w:rsidR="001D5130" w:rsidTr="002032B0">
        <w:tc>
          <w:tcPr>
            <w:tcW w:w="9242" w:type="dxa"/>
          </w:tcPr>
          <w:p w:rsidR="001D5130" w:rsidRPr="00C6287C" w:rsidRDefault="00C6287C" w:rsidP="00C6287C">
            <w:pPr>
              <w:pStyle w:val="ListParagraph"/>
              <w:numPr>
                <w:ilvl w:val="0"/>
                <w:numId w:val="3"/>
              </w:numPr>
              <w:rPr>
                <w:sz w:val="2"/>
              </w:rPr>
            </w:pPr>
            <w:r>
              <w:rPr>
                <w:sz w:val="2"/>
              </w:rPr>
              <w:lastRenderedPageBreak/>
              <w:t>f</w:t>
            </w:r>
          </w:p>
        </w:tc>
      </w:tr>
      <w:tr w:rsidR="001D5130" w:rsidTr="002032B0">
        <w:tc>
          <w:tcPr>
            <w:tcW w:w="9242" w:type="dxa"/>
          </w:tcPr>
          <w:p w:rsidR="001D5130" w:rsidRPr="001D5130" w:rsidRDefault="001D5130" w:rsidP="0052179F">
            <w:pPr>
              <w:rPr>
                <w:b/>
              </w:rPr>
            </w:pPr>
            <w:r>
              <w:rPr>
                <w:b/>
              </w:rPr>
              <w:t>Training and Support</w:t>
            </w:r>
          </w:p>
        </w:tc>
      </w:tr>
      <w:tr w:rsidR="001D5130" w:rsidTr="002032B0">
        <w:tc>
          <w:tcPr>
            <w:tcW w:w="9242" w:type="dxa"/>
          </w:tcPr>
          <w:sdt>
            <w:sdtPr>
              <w:id w:val="-1264845627"/>
              <w:placeholder>
                <w:docPart w:val="FFCAF0243EDF4F70B0F10D068F15AF72"/>
              </w:placeholder>
              <w:text/>
            </w:sdtPr>
            <w:sdtEndPr/>
            <w:sdtContent>
              <w:p w:rsidR="001D5130" w:rsidRDefault="00C6287C" w:rsidP="00C6287C">
                <w:pPr>
                  <w:pStyle w:val="ListParagraph"/>
                  <w:numPr>
                    <w:ilvl w:val="0"/>
                    <w:numId w:val="1"/>
                  </w:numPr>
                  <w:ind w:left="426" w:hanging="426"/>
                  <w:jc w:val="both"/>
                </w:pPr>
                <w:r w:rsidRPr="00C6287C">
                  <w:t>S</w:t>
                </w:r>
                <w:r w:rsidR="00442B2A">
                  <w:t>enior</w:t>
                </w:r>
                <w:r w:rsidR="00AF27DB">
                  <w:t xml:space="preserve"> Reps</w:t>
                </w:r>
                <w:r w:rsidRPr="00C6287C">
                  <w:t xml:space="preserve"> are provided with extensive training and support from the </w:t>
                </w:r>
                <w:r w:rsidR="00C31607">
                  <w:t>Guild and University</w:t>
                </w:r>
                <w:r>
                  <w:t xml:space="preserve"> which includes:</w:t>
                </w:r>
              </w:p>
            </w:sdtContent>
          </w:sdt>
          <w:p w:rsidR="00CC6E1B" w:rsidRDefault="00CC6E1B" w:rsidP="00CC6E1B">
            <w:pPr>
              <w:pStyle w:val="ListParagraph"/>
              <w:numPr>
                <w:ilvl w:val="0"/>
                <w:numId w:val="3"/>
              </w:numPr>
              <w:jc w:val="both"/>
            </w:pPr>
            <w:r>
              <w:t>Basic online training outlining the roles and r</w:t>
            </w:r>
            <w:r w:rsidR="00AE26FC">
              <w:t>esponsibilities of a Student/PGR</w:t>
            </w:r>
            <w:r>
              <w:t xml:space="preserve"> Rep via Canvas</w:t>
            </w:r>
          </w:p>
          <w:p w:rsidR="00C6287C" w:rsidRDefault="00C6287C" w:rsidP="00C6287C">
            <w:pPr>
              <w:pStyle w:val="ListParagraph"/>
              <w:numPr>
                <w:ilvl w:val="0"/>
                <w:numId w:val="3"/>
              </w:numPr>
              <w:jc w:val="both"/>
            </w:pPr>
            <w:r w:rsidRPr="00C6287C">
              <w:t>A local induction to th</w:t>
            </w:r>
            <w:r w:rsidR="00AE26FC">
              <w:t>e activity and involvement of Reps</w:t>
            </w:r>
            <w:r w:rsidRPr="00C6287C">
              <w:t xml:space="preserve"> in your department</w:t>
            </w:r>
          </w:p>
          <w:p w:rsidR="00C6287C" w:rsidRDefault="00DF5704" w:rsidP="00C6287C">
            <w:pPr>
              <w:pStyle w:val="ListParagraph"/>
              <w:numPr>
                <w:ilvl w:val="0"/>
                <w:numId w:val="3"/>
              </w:numPr>
              <w:jc w:val="both"/>
            </w:pPr>
            <w:r>
              <w:t>Training from th</w:t>
            </w:r>
            <w:r w:rsidR="00C31607">
              <w:t>e Guild about the Student Representation System</w:t>
            </w:r>
            <w:r>
              <w:t xml:space="preserve"> and responsibilities of co-chairing a Forum</w:t>
            </w:r>
          </w:p>
          <w:p w:rsidR="00C6287C" w:rsidRDefault="00DF5704" w:rsidP="00C6287C">
            <w:pPr>
              <w:pStyle w:val="ListParagraph"/>
              <w:numPr>
                <w:ilvl w:val="0"/>
                <w:numId w:val="3"/>
              </w:numPr>
              <w:jc w:val="both"/>
            </w:pPr>
            <w:r>
              <w:t xml:space="preserve">Access to ongoing skills events, such as masterclasses, </w:t>
            </w:r>
            <w:r w:rsidR="00C6287C" w:rsidRPr="00C6287C">
              <w:t>to develop the skills needed to be effective in your role</w:t>
            </w:r>
          </w:p>
          <w:p w:rsidR="00C6287C" w:rsidRDefault="00C6287C" w:rsidP="00C6287C">
            <w:pPr>
              <w:pStyle w:val="ListParagraph"/>
              <w:numPr>
                <w:ilvl w:val="0"/>
                <w:numId w:val="3"/>
              </w:numPr>
              <w:jc w:val="both"/>
            </w:pPr>
            <w:r w:rsidRPr="00C6287C">
              <w:t>Regular updates on activities relating to the system and your role</w:t>
            </w:r>
          </w:p>
          <w:p w:rsidR="00C6287C" w:rsidRDefault="00C6287C" w:rsidP="00C6287C">
            <w:pPr>
              <w:pStyle w:val="ListParagraph"/>
              <w:numPr>
                <w:ilvl w:val="0"/>
                <w:numId w:val="3"/>
              </w:numPr>
              <w:jc w:val="both"/>
            </w:pPr>
            <w:r w:rsidRPr="00C6287C">
              <w:t xml:space="preserve">Access to information to stay-up-to-date with matters affecting your cohort, </w:t>
            </w:r>
            <w:r w:rsidR="00C31607">
              <w:t>the University</w:t>
            </w:r>
            <w:r w:rsidRPr="00C6287C">
              <w:t xml:space="preserve"> or wider Higher Education (HE) sector</w:t>
            </w:r>
          </w:p>
          <w:p w:rsidR="00C6287C" w:rsidRDefault="00C6287C" w:rsidP="00C6287C">
            <w:pPr>
              <w:pStyle w:val="ListParagraph"/>
              <w:numPr>
                <w:ilvl w:val="0"/>
                <w:numId w:val="3"/>
              </w:numPr>
              <w:jc w:val="both"/>
            </w:pPr>
            <w:r w:rsidRPr="00C6287C">
              <w:t>Any other general or bespoke support, advice and guidance deemed necessary for your role</w:t>
            </w:r>
          </w:p>
        </w:tc>
      </w:tr>
      <w:tr w:rsidR="001D5130" w:rsidTr="002032B0">
        <w:tc>
          <w:tcPr>
            <w:tcW w:w="9242" w:type="dxa"/>
          </w:tcPr>
          <w:p w:rsidR="001D5130" w:rsidRPr="001D5130" w:rsidRDefault="001D5130" w:rsidP="0052179F">
            <w:pPr>
              <w:rPr>
                <w:sz w:val="2"/>
              </w:rPr>
            </w:pPr>
          </w:p>
        </w:tc>
      </w:tr>
      <w:tr w:rsidR="001D5130" w:rsidTr="002032B0">
        <w:tc>
          <w:tcPr>
            <w:tcW w:w="9242" w:type="dxa"/>
          </w:tcPr>
          <w:p w:rsidR="001D5130" w:rsidRPr="001D5130" w:rsidRDefault="001D5130" w:rsidP="0052179F">
            <w:pPr>
              <w:rPr>
                <w:b/>
              </w:rPr>
            </w:pPr>
            <w:r>
              <w:rPr>
                <w:b/>
              </w:rPr>
              <w:t>Benefits of the Role</w:t>
            </w:r>
          </w:p>
        </w:tc>
      </w:tr>
      <w:tr w:rsidR="001D5130" w:rsidTr="002032B0">
        <w:tc>
          <w:tcPr>
            <w:tcW w:w="9242" w:type="dxa"/>
          </w:tcPr>
          <w:sdt>
            <w:sdtPr>
              <w:id w:val="-1566630524"/>
              <w:placeholder>
                <w:docPart w:val="0CAB32DFB07240E4825DB24B992FD2AF"/>
              </w:placeholder>
              <w:text/>
            </w:sdtPr>
            <w:sdtEndPr/>
            <w:sdtContent>
              <w:p w:rsidR="001D5130" w:rsidRDefault="00C6287C" w:rsidP="00C6287C">
                <w:pPr>
                  <w:pStyle w:val="ListParagraph"/>
                  <w:numPr>
                    <w:ilvl w:val="0"/>
                    <w:numId w:val="1"/>
                  </w:numPr>
                  <w:ind w:left="426" w:hanging="426"/>
                  <w:jc w:val="both"/>
                </w:pPr>
                <w:r w:rsidRPr="00C6287C">
                  <w:t>S</w:t>
                </w:r>
                <w:r w:rsidR="00442B2A">
                  <w:t>enior</w:t>
                </w:r>
                <w:r w:rsidR="00AF27DB">
                  <w:t xml:space="preserve"> Reps</w:t>
                </w:r>
                <w:r w:rsidRPr="00C6287C">
                  <w:t xml:space="preserve"> can benefit from a lot depending on how much they engage with their role.</w:t>
                </w:r>
                <w:r>
                  <w:t xml:space="preserve"> These benefits can include the:</w:t>
                </w:r>
              </w:p>
            </w:sdtContent>
          </w:sdt>
          <w:p w:rsidR="00C6287C" w:rsidRDefault="00C6287C" w:rsidP="007D362E">
            <w:pPr>
              <w:pStyle w:val="ListParagraph"/>
              <w:numPr>
                <w:ilvl w:val="0"/>
                <w:numId w:val="5"/>
              </w:numPr>
              <w:ind w:left="709" w:hanging="425"/>
              <w:jc w:val="both"/>
            </w:pPr>
            <w:r w:rsidRPr="00C6287C">
              <w:t>Development of new and existing skills, thus enhancing your CV and employability</w:t>
            </w:r>
          </w:p>
          <w:p w:rsidR="00C6287C" w:rsidRDefault="00C6287C" w:rsidP="007D362E">
            <w:pPr>
              <w:pStyle w:val="ListParagraph"/>
              <w:numPr>
                <w:ilvl w:val="0"/>
                <w:numId w:val="5"/>
              </w:numPr>
              <w:ind w:left="709" w:hanging="425"/>
              <w:jc w:val="both"/>
            </w:pPr>
            <w:r w:rsidRPr="00C6287C">
              <w:t xml:space="preserve">Opportunity to make a difference to the academic experience of current and prospective students and/or postgraduate researchers at Birmingham </w:t>
            </w:r>
          </w:p>
          <w:p w:rsidR="00C6287C" w:rsidRDefault="00C6287C" w:rsidP="007D362E">
            <w:pPr>
              <w:pStyle w:val="ListParagraph"/>
              <w:numPr>
                <w:ilvl w:val="0"/>
                <w:numId w:val="5"/>
              </w:numPr>
              <w:ind w:left="709" w:hanging="425"/>
              <w:jc w:val="both"/>
            </w:pPr>
            <w:r w:rsidRPr="00C6287C">
              <w:t xml:space="preserve">Personal development such as confidence, leadership and personal achievement </w:t>
            </w:r>
          </w:p>
          <w:p w:rsidR="00C6287C" w:rsidRDefault="00C6287C" w:rsidP="007D362E">
            <w:pPr>
              <w:pStyle w:val="ListParagraph"/>
              <w:numPr>
                <w:ilvl w:val="0"/>
                <w:numId w:val="5"/>
              </w:numPr>
              <w:ind w:left="709" w:hanging="425"/>
              <w:jc w:val="both"/>
            </w:pPr>
            <w:r w:rsidRPr="00C6287C">
              <w:t>Feeling part of a University community gaining a better understanding of the academic environment of Higher Education</w:t>
            </w:r>
          </w:p>
        </w:tc>
      </w:tr>
      <w:tr w:rsidR="001D5130" w:rsidTr="002032B0">
        <w:tc>
          <w:tcPr>
            <w:tcW w:w="9242" w:type="dxa"/>
          </w:tcPr>
          <w:p w:rsidR="001D5130" w:rsidRPr="001D5130" w:rsidRDefault="001D5130" w:rsidP="0052179F">
            <w:pPr>
              <w:rPr>
                <w:sz w:val="2"/>
              </w:rPr>
            </w:pPr>
          </w:p>
        </w:tc>
      </w:tr>
      <w:tr w:rsidR="001D5130" w:rsidTr="002032B0">
        <w:tc>
          <w:tcPr>
            <w:tcW w:w="9242" w:type="dxa"/>
          </w:tcPr>
          <w:p w:rsidR="001D5130" w:rsidRPr="001D5130" w:rsidRDefault="001D5130" w:rsidP="0052179F">
            <w:pPr>
              <w:rPr>
                <w:b/>
              </w:rPr>
            </w:pPr>
            <w:r>
              <w:rPr>
                <w:b/>
              </w:rPr>
              <w:t>Application Process</w:t>
            </w:r>
          </w:p>
        </w:tc>
      </w:tr>
      <w:tr w:rsidR="001D5130" w:rsidTr="002032B0">
        <w:tc>
          <w:tcPr>
            <w:tcW w:w="9242" w:type="dxa"/>
          </w:tcPr>
          <w:sdt>
            <w:sdtPr>
              <w:id w:val="1539474705"/>
              <w:placeholder>
                <w:docPart w:val="CF6489A1B64647AC800B50379B140827"/>
              </w:placeholder>
              <w:text/>
            </w:sdtPr>
            <w:sdtEndPr/>
            <w:sdtContent>
              <w:p w:rsidR="001D5130" w:rsidRPr="00914EBB" w:rsidRDefault="00A24992" w:rsidP="00A24992">
                <w:pPr>
                  <w:pStyle w:val="ListParagraph"/>
                  <w:numPr>
                    <w:ilvl w:val="0"/>
                    <w:numId w:val="1"/>
                  </w:numPr>
                  <w:ind w:left="426" w:hanging="426"/>
                  <w:jc w:val="both"/>
                </w:pPr>
                <w:r w:rsidRPr="00914EBB">
                  <w:t>The application process to become a S</w:t>
                </w:r>
                <w:r w:rsidR="00442B2A" w:rsidRPr="00914EBB">
                  <w:t>enior</w:t>
                </w:r>
                <w:r w:rsidRPr="00914EBB">
                  <w:t xml:space="preserve"> Rep varies at a departmental and programme level and will be either:</w:t>
                </w:r>
              </w:p>
            </w:sdtContent>
          </w:sdt>
          <w:p w:rsidR="00A24992" w:rsidRPr="00914EBB" w:rsidRDefault="00A24992" w:rsidP="005C26C1">
            <w:pPr>
              <w:pStyle w:val="ListParagraph"/>
              <w:numPr>
                <w:ilvl w:val="0"/>
                <w:numId w:val="8"/>
              </w:numPr>
              <w:ind w:left="709" w:hanging="425"/>
              <w:jc w:val="both"/>
            </w:pPr>
            <w:r w:rsidRPr="00914EBB">
              <w:t xml:space="preserve">Election Process: Where you submit a nomination and if required a vote will take place amongst the </w:t>
            </w:r>
            <w:r w:rsidR="00313598" w:rsidRPr="00914EBB">
              <w:t>Student</w:t>
            </w:r>
            <w:r w:rsidR="00DF5704">
              <w:t>/PGR</w:t>
            </w:r>
            <w:r w:rsidR="00AF27DB">
              <w:t xml:space="preserve"> Reps</w:t>
            </w:r>
            <w:r w:rsidR="00313598" w:rsidRPr="00914EBB">
              <w:t xml:space="preserve"> that are members of the relevant SS</w:t>
            </w:r>
            <w:r w:rsidR="00DF5704">
              <w:t>F</w:t>
            </w:r>
            <w:r w:rsidRPr="00914EBB">
              <w:t xml:space="preserve"> the role would represent</w:t>
            </w:r>
          </w:p>
          <w:p w:rsidR="00A24992" w:rsidRPr="00914EBB" w:rsidRDefault="00A24992" w:rsidP="00A24992">
            <w:pPr>
              <w:pStyle w:val="ListParagraph"/>
              <w:numPr>
                <w:ilvl w:val="0"/>
                <w:numId w:val="8"/>
              </w:numPr>
              <w:ind w:left="709" w:hanging="425"/>
            </w:pPr>
            <w:r w:rsidRPr="00914EBB">
              <w:t>Expression of interest</w:t>
            </w:r>
          </w:p>
          <w:p w:rsidR="00A24992" w:rsidRPr="00914EBB" w:rsidRDefault="00A24992" w:rsidP="00313420">
            <w:pPr>
              <w:jc w:val="both"/>
            </w:pPr>
            <w:r w:rsidRPr="00914EBB">
              <w:t>For all recruitment processes you will need to</w:t>
            </w:r>
            <w:r w:rsidR="00313420" w:rsidRPr="00914EBB">
              <w:t xml:space="preserve"> be a registered student at </w:t>
            </w:r>
            <w:r w:rsidR="00C31607">
              <w:t>the University of Birmingham</w:t>
            </w:r>
            <w:r w:rsidR="00313420" w:rsidRPr="00914EBB">
              <w:t xml:space="preserve"> </w:t>
            </w:r>
            <w:r w:rsidRPr="00914EBB">
              <w:t>and meet any other requirements. These will be advertised with the position and are related to the cohort the position will represent e.g. must be on a particular programme.</w:t>
            </w:r>
          </w:p>
        </w:tc>
      </w:tr>
      <w:tr w:rsidR="001D5130" w:rsidTr="002032B0">
        <w:tc>
          <w:tcPr>
            <w:tcW w:w="9242" w:type="dxa"/>
          </w:tcPr>
          <w:p w:rsidR="001D5130" w:rsidRPr="00914EBB" w:rsidRDefault="001D5130" w:rsidP="0052179F">
            <w:pPr>
              <w:rPr>
                <w:sz w:val="2"/>
              </w:rPr>
            </w:pPr>
          </w:p>
        </w:tc>
      </w:tr>
      <w:tr w:rsidR="001D5130" w:rsidTr="002032B0">
        <w:tc>
          <w:tcPr>
            <w:tcW w:w="9242" w:type="dxa"/>
          </w:tcPr>
          <w:p w:rsidR="001D5130" w:rsidRPr="00914EBB" w:rsidRDefault="00DF5704" w:rsidP="00E56200">
            <w:pPr>
              <w:rPr>
                <w:b/>
              </w:rPr>
            </w:pPr>
            <w:r>
              <w:rPr>
                <w:b/>
              </w:rPr>
              <w:t>Relevant Policies</w:t>
            </w:r>
            <w:r w:rsidR="001D5130" w:rsidRPr="00914EBB">
              <w:rPr>
                <w:b/>
              </w:rPr>
              <w:t xml:space="preserve"> or Procedures</w:t>
            </w:r>
          </w:p>
        </w:tc>
      </w:tr>
      <w:tr w:rsidR="001D5130" w:rsidTr="002032B0">
        <w:tc>
          <w:tcPr>
            <w:tcW w:w="9242" w:type="dxa"/>
          </w:tcPr>
          <w:sdt>
            <w:sdtPr>
              <w:id w:val="803191834"/>
              <w:placeholder>
                <w:docPart w:val="0FAC2492878D448F8FC03DC7D4E028CB"/>
              </w:placeholder>
              <w:text/>
            </w:sdtPr>
            <w:sdtEndPr/>
            <w:sdtContent>
              <w:p w:rsidR="001D5130" w:rsidRPr="00914EBB" w:rsidRDefault="007D362E" w:rsidP="007D362E">
                <w:pPr>
                  <w:pStyle w:val="ListParagraph"/>
                  <w:numPr>
                    <w:ilvl w:val="0"/>
                    <w:numId w:val="1"/>
                  </w:numPr>
                  <w:ind w:left="426" w:hanging="426"/>
                </w:pPr>
                <w:r w:rsidRPr="00914EBB">
                  <w:t xml:space="preserve">There are a number of policies that relate to the role of </w:t>
                </w:r>
                <w:r w:rsidR="00442B2A" w:rsidRPr="00914EBB">
                  <w:t>Senior</w:t>
                </w:r>
                <w:r w:rsidRPr="00914EBB">
                  <w:t xml:space="preserve"> Rep. These include:</w:t>
                </w:r>
              </w:p>
            </w:sdtContent>
          </w:sdt>
          <w:p w:rsidR="007D362E" w:rsidRPr="00914EBB" w:rsidRDefault="007D362E" w:rsidP="007D362E">
            <w:pPr>
              <w:pStyle w:val="ListParagraph"/>
              <w:numPr>
                <w:ilvl w:val="0"/>
                <w:numId w:val="6"/>
              </w:numPr>
              <w:ind w:left="709" w:hanging="425"/>
            </w:pPr>
            <w:r w:rsidRPr="00914EBB">
              <w:t>Guild of Students Volunteer Policy</w:t>
            </w:r>
          </w:p>
          <w:p w:rsidR="007D362E" w:rsidRPr="00914EBB" w:rsidRDefault="007D362E" w:rsidP="007D362E">
            <w:pPr>
              <w:pStyle w:val="ListParagraph"/>
              <w:numPr>
                <w:ilvl w:val="0"/>
                <w:numId w:val="6"/>
              </w:numPr>
              <w:ind w:left="709" w:hanging="425"/>
            </w:pPr>
            <w:r w:rsidRPr="00914EBB">
              <w:t>Code of Practice on the Student Representation System</w:t>
            </w:r>
          </w:p>
          <w:p w:rsidR="007D362E" w:rsidRPr="00914EBB" w:rsidRDefault="007D362E" w:rsidP="007D362E">
            <w:r w:rsidRPr="00914EBB">
              <w:t>All relevant policies and procedures will be listed in the Student Rep Handbook.</w:t>
            </w:r>
          </w:p>
        </w:tc>
      </w:tr>
      <w:tr w:rsidR="004162CA" w:rsidTr="002032B0">
        <w:tc>
          <w:tcPr>
            <w:tcW w:w="9242" w:type="dxa"/>
          </w:tcPr>
          <w:p w:rsidR="004162CA" w:rsidRPr="00914EBB" w:rsidRDefault="004162CA" w:rsidP="004162CA">
            <w:pPr>
              <w:jc w:val="both"/>
            </w:pPr>
            <w:r w:rsidRPr="00914EBB">
              <w:rPr>
                <w:sz w:val="18"/>
              </w:rPr>
              <w:t xml:space="preserve">Please note by taking up a role you are agreeing to the terms and conditions of the role, including the sharing of relevant personal information between the University, Guild of Students and the Student Body. For more information please visit </w:t>
            </w:r>
            <w:hyperlink r:id="rId10" w:history="1">
              <w:r w:rsidR="00C31607" w:rsidRPr="00604D5A">
                <w:rPr>
                  <w:rStyle w:val="Hyperlink"/>
                  <w:sz w:val="18"/>
                </w:rPr>
                <w:t>www.guildofstudents.com/studentreps/rephub/</w:t>
              </w:r>
            </w:hyperlink>
            <w:r w:rsidRPr="00914EBB">
              <w:rPr>
                <w:sz w:val="18"/>
              </w:rPr>
              <w:t xml:space="preserve">.  </w:t>
            </w:r>
          </w:p>
        </w:tc>
      </w:tr>
      <w:tr w:rsidR="001D5130" w:rsidTr="002032B0">
        <w:tc>
          <w:tcPr>
            <w:tcW w:w="9242" w:type="dxa"/>
          </w:tcPr>
          <w:p w:rsidR="001D5130" w:rsidRPr="00914EBB" w:rsidRDefault="001D5130" w:rsidP="0052179F">
            <w:pPr>
              <w:rPr>
                <w:sz w:val="2"/>
              </w:rPr>
            </w:pPr>
          </w:p>
        </w:tc>
      </w:tr>
      <w:tr w:rsidR="001D5130" w:rsidTr="002032B0">
        <w:tc>
          <w:tcPr>
            <w:tcW w:w="9242" w:type="dxa"/>
          </w:tcPr>
          <w:p w:rsidR="001D5130" w:rsidRPr="00914EBB" w:rsidRDefault="00E56200" w:rsidP="0052179F">
            <w:pPr>
              <w:rPr>
                <w:b/>
              </w:rPr>
            </w:pPr>
            <w:r w:rsidRPr="00914EBB">
              <w:rPr>
                <w:b/>
              </w:rPr>
              <w:t>Contact Information</w:t>
            </w:r>
          </w:p>
        </w:tc>
      </w:tr>
      <w:tr w:rsidR="001D5130" w:rsidTr="002032B0">
        <w:tc>
          <w:tcPr>
            <w:tcW w:w="9242" w:type="dxa"/>
          </w:tcPr>
          <w:p w:rsidR="001D5130" w:rsidRPr="00914EBB" w:rsidRDefault="00CD65E1" w:rsidP="00A24992">
            <w:pPr>
              <w:pStyle w:val="ListParagraph"/>
              <w:numPr>
                <w:ilvl w:val="0"/>
                <w:numId w:val="1"/>
              </w:numPr>
              <w:ind w:left="426" w:hanging="426"/>
              <w:jc w:val="both"/>
            </w:pPr>
            <w:sdt>
              <w:sdtPr>
                <w:id w:val="1758096542"/>
                <w:placeholder>
                  <w:docPart w:val="3E7DF302B47B4282997A4A376FD85CF7"/>
                </w:placeholder>
                <w:text/>
              </w:sdtPr>
              <w:sdtEndPr/>
              <w:sdtContent>
                <w:r w:rsidR="00A24992" w:rsidRPr="00914EBB">
                  <w:t>More information about the S</w:t>
                </w:r>
                <w:r w:rsidR="00C31607">
                  <w:t>tudent Representation System a</w:t>
                </w:r>
                <w:r w:rsidR="00A24992" w:rsidRPr="00914EBB">
                  <w:t>nd the volunteering roles associated with the system can be found by</w:t>
                </w:r>
              </w:sdtContent>
            </w:sdt>
            <w:r w:rsidR="00A24992" w:rsidRPr="00914EBB">
              <w:t xml:space="preserve"> </w:t>
            </w:r>
            <w:hyperlink r:id="rId11" w:history="1">
              <w:r w:rsidR="00A24992" w:rsidRPr="00914EBB">
                <w:rPr>
                  <w:rStyle w:val="Hyperlink"/>
                  <w:u w:val="none"/>
                </w:rPr>
                <w:t>clicking here</w:t>
              </w:r>
            </w:hyperlink>
            <w:r w:rsidR="00C31607">
              <w:t>. The Guild</w:t>
            </w:r>
            <w:r w:rsidR="00A24992" w:rsidRPr="00914EBB">
              <w:t xml:space="preserve"> Student Voice department will also be happy to help and are contactable via:</w:t>
            </w:r>
          </w:p>
          <w:p w:rsidR="00A24992" w:rsidRPr="00914EBB" w:rsidRDefault="00A24992" w:rsidP="00A24992">
            <w:pPr>
              <w:pStyle w:val="ListParagraph"/>
              <w:numPr>
                <w:ilvl w:val="0"/>
                <w:numId w:val="7"/>
              </w:numPr>
              <w:ind w:left="709" w:hanging="425"/>
            </w:pPr>
            <w:r w:rsidRPr="00914EBB">
              <w:t xml:space="preserve">Email: </w:t>
            </w:r>
            <w:hyperlink r:id="rId12" w:history="1">
              <w:r w:rsidRPr="00914EBB">
                <w:rPr>
                  <w:rStyle w:val="Hyperlink"/>
                  <w:u w:val="none"/>
                </w:rPr>
                <w:t>studentreps@guild.bham.ac.uk</w:t>
              </w:r>
            </w:hyperlink>
            <w:r w:rsidRPr="00914EBB">
              <w:t xml:space="preserve"> </w:t>
            </w:r>
          </w:p>
          <w:p w:rsidR="001C655D" w:rsidRPr="00914EBB" w:rsidRDefault="00A24992" w:rsidP="001C655D">
            <w:pPr>
              <w:pStyle w:val="ListParagraph"/>
              <w:numPr>
                <w:ilvl w:val="0"/>
                <w:numId w:val="7"/>
              </w:numPr>
              <w:ind w:left="709" w:hanging="425"/>
            </w:pPr>
            <w:r w:rsidRPr="00914EBB">
              <w:t>Visit: Student Voice, Guild of Students Bu</w:t>
            </w:r>
            <w:r w:rsidR="001C655D">
              <w:t>ilding (O1 Edgbaston Campus Map)</w:t>
            </w:r>
          </w:p>
        </w:tc>
      </w:tr>
      <w:tr w:rsidR="001D5130" w:rsidTr="002032B0">
        <w:tc>
          <w:tcPr>
            <w:tcW w:w="9242" w:type="dxa"/>
          </w:tcPr>
          <w:p w:rsidR="001D5130" w:rsidRPr="001D5130" w:rsidRDefault="001D5130" w:rsidP="0052179F">
            <w:pPr>
              <w:rPr>
                <w:sz w:val="2"/>
              </w:rPr>
            </w:pPr>
          </w:p>
        </w:tc>
      </w:tr>
    </w:tbl>
    <w:p w:rsidR="00485AEA" w:rsidRPr="00442B2A" w:rsidRDefault="00485AEA" w:rsidP="00C31607">
      <w:pPr>
        <w:rPr>
          <w:sz w:val="2"/>
        </w:rPr>
      </w:pPr>
    </w:p>
    <w:sectPr w:rsidR="00485AEA" w:rsidRPr="00442B2A" w:rsidSect="004162CA">
      <w:headerReference w:type="default" r:id="rId13"/>
      <w:pgSz w:w="11906" w:h="16838"/>
      <w:pgMar w:top="1812" w:right="1440" w:bottom="1440" w:left="1440" w:header="708" w:footer="5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E1B" w:rsidRDefault="00CC6E1B" w:rsidP="000E2A5F">
      <w:pPr>
        <w:spacing w:line="240" w:lineRule="auto"/>
      </w:pPr>
      <w:r>
        <w:separator/>
      </w:r>
    </w:p>
  </w:endnote>
  <w:endnote w:type="continuationSeparator" w:id="0">
    <w:p w:rsidR="00CC6E1B" w:rsidRDefault="00CC6E1B"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E1B" w:rsidRDefault="00CC6E1B" w:rsidP="000E2A5F">
      <w:pPr>
        <w:spacing w:line="240" w:lineRule="auto"/>
      </w:pPr>
      <w:r>
        <w:separator/>
      </w:r>
    </w:p>
  </w:footnote>
  <w:footnote w:type="continuationSeparator" w:id="0">
    <w:p w:rsidR="00CC6E1B" w:rsidRDefault="00CC6E1B"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E1B" w:rsidRDefault="00CC6E1B">
    <w:pPr>
      <w:pStyle w:val="Header"/>
    </w:pPr>
    <w:r>
      <w:rPr>
        <w:noProof/>
        <w:lang w:eastAsia="en-GB"/>
      </w:rPr>
      <w:drawing>
        <wp:anchor distT="0" distB="0" distL="114300" distR="114300" simplePos="0" relativeHeight="251671552" behindDoc="1" locked="0" layoutInCell="1" allowOverlap="1" wp14:anchorId="06705AF3" wp14:editId="1F5DC018">
          <wp:simplePos x="0" y="0"/>
          <wp:positionH relativeFrom="column">
            <wp:posOffset>-5080</wp:posOffset>
          </wp:positionH>
          <wp:positionV relativeFrom="paragraph">
            <wp:posOffset>-268605</wp:posOffset>
          </wp:positionV>
          <wp:extent cx="1483360" cy="1049020"/>
          <wp:effectExtent l="0" t="0" r="0" b="0"/>
          <wp:wrapNone/>
          <wp:docPr id="4" name="Picture 4" descr="shareddata:mav:MAV:# DESIGN WORK 2014-2015 #:Student Reps:Logo:Student Reps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data:mav:MAV:# DESIGN WORK 2014-2015 #:Student Reps:Logo:Student Reps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22EF1F41" wp14:editId="4A8EC6E5">
          <wp:simplePos x="0" y="0"/>
          <wp:positionH relativeFrom="column">
            <wp:posOffset>3276600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2712791" wp14:editId="2A07C07E">
          <wp:simplePos x="0" y="0"/>
          <wp:positionH relativeFrom="column">
            <wp:posOffset>4572000</wp:posOffset>
          </wp:positionH>
          <wp:positionV relativeFrom="paragraph">
            <wp:posOffset>-268605</wp:posOffset>
          </wp:positionV>
          <wp:extent cx="1242060" cy="929005"/>
          <wp:effectExtent l="0" t="0" r="0" b="4445"/>
          <wp:wrapSquare wrapText="bothSides"/>
          <wp:docPr id="5" name="Picture 5"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2060" cy="9290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B1"/>
    <w:multiLevelType w:val="hybridMultilevel"/>
    <w:tmpl w:val="4A4CCB5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A5698"/>
    <w:multiLevelType w:val="hybridMultilevel"/>
    <w:tmpl w:val="BA140C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0A2FA6"/>
    <w:multiLevelType w:val="hybridMultilevel"/>
    <w:tmpl w:val="6430F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F1625"/>
    <w:multiLevelType w:val="hybridMultilevel"/>
    <w:tmpl w:val="869CB79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31DA41C8"/>
    <w:multiLevelType w:val="hybridMultilevel"/>
    <w:tmpl w:val="A516BAB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54EB706A"/>
    <w:multiLevelType w:val="hybridMultilevel"/>
    <w:tmpl w:val="D83644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5AFE1B33"/>
    <w:multiLevelType w:val="hybridMultilevel"/>
    <w:tmpl w:val="5C5835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5B2F706E"/>
    <w:multiLevelType w:val="hybridMultilevel"/>
    <w:tmpl w:val="00CCFC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EA"/>
    <w:rsid w:val="000818EC"/>
    <w:rsid w:val="000D07CF"/>
    <w:rsid w:val="000E2A5F"/>
    <w:rsid w:val="00114558"/>
    <w:rsid w:val="001C655D"/>
    <w:rsid w:val="001D5130"/>
    <w:rsid w:val="002032B0"/>
    <w:rsid w:val="00281CB3"/>
    <w:rsid w:val="002A54C5"/>
    <w:rsid w:val="002D14A9"/>
    <w:rsid w:val="00313420"/>
    <w:rsid w:val="00313598"/>
    <w:rsid w:val="004162CA"/>
    <w:rsid w:val="00442B2A"/>
    <w:rsid w:val="00485AEA"/>
    <w:rsid w:val="0052179F"/>
    <w:rsid w:val="005633F2"/>
    <w:rsid w:val="00572C0C"/>
    <w:rsid w:val="005C26C1"/>
    <w:rsid w:val="0065752D"/>
    <w:rsid w:val="007A4585"/>
    <w:rsid w:val="007D362E"/>
    <w:rsid w:val="007E30B3"/>
    <w:rsid w:val="008C4EE6"/>
    <w:rsid w:val="00914EBB"/>
    <w:rsid w:val="00920AD9"/>
    <w:rsid w:val="0092393E"/>
    <w:rsid w:val="009D14F2"/>
    <w:rsid w:val="00A2424F"/>
    <w:rsid w:val="00A24992"/>
    <w:rsid w:val="00A76B65"/>
    <w:rsid w:val="00A81E22"/>
    <w:rsid w:val="00AB2AC6"/>
    <w:rsid w:val="00AE26FC"/>
    <w:rsid w:val="00AF27DB"/>
    <w:rsid w:val="00BB076F"/>
    <w:rsid w:val="00C306CE"/>
    <w:rsid w:val="00C31607"/>
    <w:rsid w:val="00C6287C"/>
    <w:rsid w:val="00CA1106"/>
    <w:rsid w:val="00CC6E1B"/>
    <w:rsid w:val="00CD10D8"/>
    <w:rsid w:val="00CD65E1"/>
    <w:rsid w:val="00CE5F84"/>
    <w:rsid w:val="00DE6A19"/>
    <w:rsid w:val="00DF5704"/>
    <w:rsid w:val="00DF65C1"/>
    <w:rsid w:val="00E56200"/>
    <w:rsid w:val="00FD44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tudentreps@guild.bham.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ildofstudents.com/studentrep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guildofstudents.com/studentreps/rephub/" TargetMode="External"/><Relationship Id="rId4" Type="http://schemas.microsoft.com/office/2007/relationships/stylesWithEffects" Target="stylesWithEffects.xml"/><Relationship Id="rId9" Type="http://schemas.openxmlformats.org/officeDocument/2006/relationships/hyperlink" Target="mailto:studentreps@guild.bham.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1971E6595428297598C078FF572AA"/>
        <w:category>
          <w:name w:val="General"/>
          <w:gallery w:val="placeholder"/>
        </w:category>
        <w:types>
          <w:type w:val="bbPlcHdr"/>
        </w:types>
        <w:behaviors>
          <w:behavior w:val="content"/>
        </w:behaviors>
        <w:guid w:val="{31E25BCA-C167-48E1-9F85-232D3D7486FE}"/>
      </w:docPartPr>
      <w:docPartBody>
        <w:p w:rsidR="0041512A" w:rsidRDefault="00BD432E" w:rsidP="00BD432E">
          <w:pPr>
            <w:pStyle w:val="C521971E6595428297598C078FF572AA"/>
          </w:pPr>
          <w:r>
            <w:rPr>
              <w:rStyle w:val="PlaceholderText"/>
            </w:rPr>
            <w:t>Click here to enter a general overview of the organisation or project area the volunteers role would come under</w:t>
          </w:r>
        </w:p>
      </w:docPartBody>
    </w:docPart>
    <w:docPart>
      <w:docPartPr>
        <w:name w:val="DC81CCCE88E845CDBFFC90F6270FE533"/>
        <w:category>
          <w:name w:val="General"/>
          <w:gallery w:val="placeholder"/>
        </w:category>
        <w:types>
          <w:type w:val="bbPlcHdr"/>
        </w:types>
        <w:behaviors>
          <w:behavior w:val="content"/>
        </w:behaviors>
        <w:guid w:val="{98E6FF6F-7357-44ED-B717-978DAEC8A240}"/>
      </w:docPartPr>
      <w:docPartBody>
        <w:p w:rsidR="0041512A" w:rsidRDefault="00BD432E" w:rsidP="00BD432E">
          <w:pPr>
            <w:pStyle w:val="DC81CCCE88E845CDBFFC90F6270FE533"/>
          </w:pPr>
          <w:r w:rsidRPr="007324EB">
            <w:rPr>
              <w:rStyle w:val="PlaceholderText"/>
            </w:rPr>
            <w:t>Click here to enter</w:t>
          </w:r>
          <w:r>
            <w:rPr>
              <w:rStyle w:val="PlaceholderText"/>
            </w:rPr>
            <w:t xml:space="preserve"> the volunteer role title</w:t>
          </w:r>
          <w:r w:rsidRPr="007324EB">
            <w:rPr>
              <w:rStyle w:val="PlaceholderText"/>
            </w:rPr>
            <w:t>.</w:t>
          </w:r>
        </w:p>
      </w:docPartBody>
    </w:docPart>
    <w:docPart>
      <w:docPartPr>
        <w:name w:val="535ADDE7D4D84D82BB35B1640F43FB0F"/>
        <w:category>
          <w:name w:val="General"/>
          <w:gallery w:val="placeholder"/>
        </w:category>
        <w:types>
          <w:type w:val="bbPlcHdr"/>
        </w:types>
        <w:behaviors>
          <w:behavior w:val="content"/>
        </w:behaviors>
        <w:guid w:val="{AF3B5861-1222-44A2-876C-EA92ABA54DC4}"/>
      </w:docPartPr>
      <w:docPartBody>
        <w:p w:rsidR="0041512A" w:rsidRDefault="00BD432E" w:rsidP="00BD432E">
          <w:pPr>
            <w:pStyle w:val="535ADDE7D4D84D82BB35B1640F43FB0F"/>
          </w:pPr>
          <w:r>
            <w:rPr>
              <w:rStyle w:val="PlaceholderText"/>
            </w:rPr>
            <w:t>Click here to enter an overall summary of the volunteering role</w:t>
          </w:r>
          <w:r w:rsidRPr="007324EB">
            <w:rPr>
              <w:rStyle w:val="PlaceholderText"/>
            </w:rPr>
            <w:t>.</w:t>
          </w:r>
        </w:p>
      </w:docPartBody>
    </w:docPart>
    <w:docPart>
      <w:docPartPr>
        <w:name w:val="6137A1616A6342D7903533D9F7DD9329"/>
        <w:category>
          <w:name w:val="General"/>
          <w:gallery w:val="placeholder"/>
        </w:category>
        <w:types>
          <w:type w:val="bbPlcHdr"/>
        </w:types>
        <w:behaviors>
          <w:behavior w:val="content"/>
        </w:behaviors>
        <w:guid w:val="{EDAD56F4-32B0-410F-AED0-E9701769DE85}"/>
      </w:docPartPr>
      <w:docPartBody>
        <w:p w:rsidR="0041512A" w:rsidRDefault="00BD432E" w:rsidP="00BD432E">
          <w:pPr>
            <w:pStyle w:val="6137A1616A6342D7903533D9F7DD9329"/>
          </w:pPr>
          <w:r>
            <w:rPr>
              <w:rStyle w:val="PlaceholderText"/>
            </w:rPr>
            <w:t>Click here to enter volunteer role title</w:t>
          </w:r>
        </w:p>
      </w:docPartBody>
    </w:docPart>
    <w:docPart>
      <w:docPartPr>
        <w:name w:val="88A840AC67A74F79BDFC9AD53D44F7EF"/>
        <w:category>
          <w:name w:val="General"/>
          <w:gallery w:val="placeholder"/>
        </w:category>
        <w:types>
          <w:type w:val="bbPlcHdr"/>
        </w:types>
        <w:behaviors>
          <w:behavior w:val="content"/>
        </w:behaviors>
        <w:guid w:val="{47AF7215-155C-46F6-A0B0-9B07D5FCE2D5}"/>
      </w:docPartPr>
      <w:docPartBody>
        <w:p w:rsidR="0041512A" w:rsidRDefault="00BD432E" w:rsidP="00BD432E">
          <w:pPr>
            <w:pStyle w:val="88A840AC67A74F79BDFC9AD53D44F7EF"/>
          </w:pPr>
          <w:r>
            <w:rPr>
              <w:rStyle w:val="PlaceholderText"/>
            </w:rPr>
            <w:t>Click here to enter tasks associated with the role</w:t>
          </w:r>
          <w:r w:rsidRPr="007324EB">
            <w:rPr>
              <w:rStyle w:val="PlaceholderText"/>
            </w:rPr>
            <w:t>.</w:t>
          </w:r>
        </w:p>
      </w:docPartBody>
    </w:docPart>
    <w:docPart>
      <w:docPartPr>
        <w:name w:val="3751688968684B658AD02FC9CF84B0CD"/>
        <w:category>
          <w:name w:val="General"/>
          <w:gallery w:val="placeholder"/>
        </w:category>
        <w:types>
          <w:type w:val="bbPlcHdr"/>
        </w:types>
        <w:behaviors>
          <w:behavior w:val="content"/>
        </w:behaviors>
        <w:guid w:val="{2F14F6CA-6667-483F-BDEC-D5A89F30692D}"/>
      </w:docPartPr>
      <w:docPartBody>
        <w:p w:rsidR="0041512A" w:rsidRDefault="00BD432E" w:rsidP="00BD432E">
          <w:pPr>
            <w:pStyle w:val="3751688968684B658AD02FC9CF84B0CD"/>
          </w:pPr>
          <w:r>
            <w:rPr>
              <w:rStyle w:val="PlaceholderText"/>
            </w:rPr>
            <w:t>Click here to enter a description of the time this role is expected to take up</w:t>
          </w:r>
          <w:r w:rsidRPr="007324EB">
            <w:rPr>
              <w:rStyle w:val="PlaceholderText"/>
            </w:rPr>
            <w:t>.</w:t>
          </w:r>
          <w:r>
            <w:rPr>
              <w:rStyle w:val="PlaceholderText"/>
            </w:rPr>
            <w:t xml:space="preserve"> Add details where possible.</w:t>
          </w:r>
        </w:p>
      </w:docPartBody>
    </w:docPart>
    <w:docPart>
      <w:docPartPr>
        <w:name w:val="DC4ABB5DBFAB4CA89CDF26AF94D74217"/>
        <w:category>
          <w:name w:val="General"/>
          <w:gallery w:val="placeholder"/>
        </w:category>
        <w:types>
          <w:type w:val="bbPlcHdr"/>
        </w:types>
        <w:behaviors>
          <w:behavior w:val="content"/>
        </w:behaviors>
        <w:guid w:val="{79E2DE9B-25A4-40A6-A5AF-81EA99FCEA6A}"/>
      </w:docPartPr>
      <w:docPartBody>
        <w:p w:rsidR="0041512A" w:rsidRDefault="00BD432E" w:rsidP="00BD432E">
          <w:pPr>
            <w:pStyle w:val="DC4ABB5DBFAB4CA89CDF26AF94D74217"/>
          </w:pPr>
          <w:r w:rsidRPr="007324EB">
            <w:rPr>
              <w:rStyle w:val="PlaceholderText"/>
            </w:rPr>
            <w:t xml:space="preserve">Click here to enter </w:t>
          </w:r>
          <w:r>
            <w:rPr>
              <w:rStyle w:val="PlaceholderText"/>
            </w:rPr>
            <w:t>skills or requirements expected of those interested in being a volunteer</w:t>
          </w:r>
          <w:r w:rsidRPr="007324EB">
            <w:rPr>
              <w:rStyle w:val="PlaceholderText"/>
            </w:rPr>
            <w:t>.</w:t>
          </w:r>
        </w:p>
      </w:docPartBody>
    </w:docPart>
    <w:docPart>
      <w:docPartPr>
        <w:name w:val="FFCAF0243EDF4F70B0F10D068F15AF72"/>
        <w:category>
          <w:name w:val="General"/>
          <w:gallery w:val="placeholder"/>
        </w:category>
        <w:types>
          <w:type w:val="bbPlcHdr"/>
        </w:types>
        <w:behaviors>
          <w:behavior w:val="content"/>
        </w:behaviors>
        <w:guid w:val="{59B916F3-5DF3-4B5A-92FA-5F5FD6710D4A}"/>
      </w:docPartPr>
      <w:docPartBody>
        <w:p w:rsidR="0041512A" w:rsidRDefault="00BD432E" w:rsidP="00BD432E">
          <w:pPr>
            <w:pStyle w:val="FFCAF0243EDF4F70B0F10D068F15AF72"/>
          </w:pPr>
          <w:r w:rsidRPr="007324EB">
            <w:rPr>
              <w:rStyle w:val="PlaceholderText"/>
            </w:rPr>
            <w:t xml:space="preserve">Click here to enter </w:t>
          </w:r>
          <w:r>
            <w:rPr>
              <w:rStyle w:val="PlaceholderText"/>
            </w:rPr>
            <w:t>the training and general support these volunteers can expect from the organisation</w:t>
          </w:r>
          <w:r w:rsidRPr="007324EB">
            <w:rPr>
              <w:rStyle w:val="PlaceholderText"/>
            </w:rPr>
            <w:t>.</w:t>
          </w:r>
        </w:p>
      </w:docPartBody>
    </w:docPart>
    <w:docPart>
      <w:docPartPr>
        <w:name w:val="0CAB32DFB07240E4825DB24B992FD2AF"/>
        <w:category>
          <w:name w:val="General"/>
          <w:gallery w:val="placeholder"/>
        </w:category>
        <w:types>
          <w:type w:val="bbPlcHdr"/>
        </w:types>
        <w:behaviors>
          <w:behavior w:val="content"/>
        </w:behaviors>
        <w:guid w:val="{42E98BC9-90A8-40A8-99B8-2B247CB1FE4E}"/>
      </w:docPartPr>
      <w:docPartBody>
        <w:p w:rsidR="0041512A" w:rsidRDefault="00BD432E" w:rsidP="00BD432E">
          <w:pPr>
            <w:pStyle w:val="0CAB32DFB07240E4825DB24B992FD2AF"/>
          </w:pPr>
          <w:r w:rsidRPr="007324EB">
            <w:rPr>
              <w:rStyle w:val="PlaceholderText"/>
            </w:rPr>
            <w:t xml:space="preserve">Click here to enter </w:t>
          </w:r>
          <w:r>
            <w:rPr>
              <w:rStyle w:val="PlaceholderText"/>
            </w:rPr>
            <w:t>a list of benefits they gain from taking up the role</w:t>
          </w:r>
          <w:r w:rsidRPr="007324EB">
            <w:rPr>
              <w:rStyle w:val="PlaceholderText"/>
            </w:rPr>
            <w:t>.</w:t>
          </w:r>
        </w:p>
      </w:docPartBody>
    </w:docPart>
    <w:docPart>
      <w:docPartPr>
        <w:name w:val="CF6489A1B64647AC800B50379B140827"/>
        <w:category>
          <w:name w:val="General"/>
          <w:gallery w:val="placeholder"/>
        </w:category>
        <w:types>
          <w:type w:val="bbPlcHdr"/>
        </w:types>
        <w:behaviors>
          <w:behavior w:val="content"/>
        </w:behaviors>
        <w:guid w:val="{FA3D8DD6-9447-458E-9758-2746161C312C}"/>
      </w:docPartPr>
      <w:docPartBody>
        <w:p w:rsidR="0041512A" w:rsidRDefault="00BD432E" w:rsidP="00BD432E">
          <w:pPr>
            <w:pStyle w:val="CF6489A1B64647AC800B50379B140827"/>
          </w:pPr>
          <w:r w:rsidRPr="007324EB">
            <w:rPr>
              <w:rStyle w:val="PlaceholderText"/>
            </w:rPr>
            <w:t>Click here to enter</w:t>
          </w:r>
          <w:r>
            <w:rPr>
              <w:rStyle w:val="PlaceholderText"/>
            </w:rPr>
            <w:t xml:space="preserve"> a description of the application/recruitment process and what they can expect.</w:t>
          </w:r>
        </w:p>
      </w:docPartBody>
    </w:docPart>
    <w:docPart>
      <w:docPartPr>
        <w:name w:val="0FAC2492878D448F8FC03DC7D4E028CB"/>
        <w:category>
          <w:name w:val="General"/>
          <w:gallery w:val="placeholder"/>
        </w:category>
        <w:types>
          <w:type w:val="bbPlcHdr"/>
        </w:types>
        <w:behaviors>
          <w:behavior w:val="content"/>
        </w:behaviors>
        <w:guid w:val="{CB177E6B-D78E-4E2D-B975-0CAE5995C540}"/>
      </w:docPartPr>
      <w:docPartBody>
        <w:p w:rsidR="0041512A" w:rsidRDefault="00BD432E" w:rsidP="00BD432E">
          <w:pPr>
            <w:pStyle w:val="0FAC2492878D448F8FC03DC7D4E028CB"/>
          </w:pPr>
          <w:r w:rsidRPr="007324EB">
            <w:rPr>
              <w:rStyle w:val="PlaceholderText"/>
            </w:rPr>
            <w:t xml:space="preserve">Click here to enter </w:t>
          </w:r>
          <w:r>
            <w:rPr>
              <w:rStyle w:val="PlaceholderText"/>
            </w:rPr>
            <w:t>a list of relevant policys, procedures or documents relating to the role within the organisation. Ideally these should be easily available to the volunteers or those interested in the role</w:t>
          </w:r>
          <w:r w:rsidRPr="007324EB">
            <w:rPr>
              <w:rStyle w:val="PlaceholderText"/>
            </w:rPr>
            <w:t>.</w:t>
          </w:r>
        </w:p>
      </w:docPartBody>
    </w:docPart>
    <w:docPart>
      <w:docPartPr>
        <w:name w:val="3E7DF302B47B4282997A4A376FD85CF7"/>
        <w:category>
          <w:name w:val="General"/>
          <w:gallery w:val="placeholder"/>
        </w:category>
        <w:types>
          <w:type w:val="bbPlcHdr"/>
        </w:types>
        <w:behaviors>
          <w:behavior w:val="content"/>
        </w:behaviors>
        <w:guid w:val="{364E5BF9-22B2-4925-BB16-5DA1923120EE}"/>
      </w:docPartPr>
      <w:docPartBody>
        <w:p w:rsidR="0041512A" w:rsidRDefault="00BD432E" w:rsidP="00BD432E">
          <w:pPr>
            <w:pStyle w:val="3E7DF302B47B4282997A4A376FD85CF7"/>
          </w:pPr>
          <w:r>
            <w:rPr>
              <w:rStyle w:val="PlaceholderText"/>
            </w:rPr>
            <w:t>Click here to enter where individuals can get/contact to get more information about this voluntary role</w:t>
          </w:r>
          <w:r w:rsidRPr="007324E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2E"/>
    <w:rsid w:val="0026727A"/>
    <w:rsid w:val="0041512A"/>
    <w:rsid w:val="00771DED"/>
    <w:rsid w:val="00BD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2A"/>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12A"/>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8DE19-BA88-4F81-81CE-5FF62718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2324D27C</Template>
  <TotalTime>12</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Lay</dc:creator>
  <cp:lastModifiedBy>Houmaa Chaudhry</cp:lastModifiedBy>
  <cp:revision>8</cp:revision>
  <cp:lastPrinted>2017-04-10T07:50:00Z</cp:lastPrinted>
  <dcterms:created xsi:type="dcterms:W3CDTF">2019-08-15T14:42:00Z</dcterms:created>
  <dcterms:modified xsi:type="dcterms:W3CDTF">2019-09-02T10:12:00Z</dcterms:modified>
</cp:coreProperties>
</file>